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0AE6" w14:textId="77777777" w:rsidR="004F0025" w:rsidRPr="00F4112C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567"/>
        <w:jc w:val="center"/>
        <w:rPr>
          <w:rFonts w:eastAsia="Times New Roman" w:cs="Times New Roman"/>
          <w:lang w:val="ru-RU"/>
        </w:rPr>
      </w:pPr>
      <w:r w:rsidRPr="00F4112C">
        <w:rPr>
          <w:rFonts w:eastAsia="Times New Roman" w:cs="Times New Roman"/>
          <w:lang w:val="ru-RU"/>
        </w:rPr>
        <w:t>Министерство образования и науки Российской Федерации</w:t>
      </w:r>
    </w:p>
    <w:p w14:paraId="15BBE2B0" w14:textId="77777777" w:rsidR="004F0025" w:rsidRPr="00F4112C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567"/>
        <w:jc w:val="center"/>
        <w:rPr>
          <w:rFonts w:eastAsia="Times New Roman" w:cs="Times New Roman"/>
          <w:lang w:val="ru-RU"/>
        </w:rPr>
      </w:pPr>
      <w:r w:rsidRPr="00F4112C"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 w14:paraId="63F43833" w14:textId="77777777" w:rsidR="004F0025" w:rsidRPr="00663210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2B1CFA8F" w14:textId="77777777" w:rsidR="004F0025" w:rsidRPr="007660DE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567"/>
        <w:jc w:val="center"/>
        <w:rPr>
          <w:rFonts w:eastAsia="Times New Roman" w:cs="Times New Roman"/>
          <w:spacing w:val="62"/>
          <w:highlight w:val="yellow"/>
          <w:lang w:val="ru-RU"/>
        </w:rPr>
      </w:pPr>
      <w:r w:rsidRPr="007660DE"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 w14:paraId="11C5075C" w14:textId="77777777" w:rsidR="004F0025" w:rsidRPr="00EB676F" w:rsidRDefault="004F0025" w:rsidP="00AA25E1">
      <w:pPr>
        <w:tabs>
          <w:tab w:val="num" w:pos="0"/>
        </w:tabs>
        <w:spacing w:line="276" w:lineRule="auto"/>
        <w:ind w:hanging="567"/>
        <w:rPr>
          <w:sz w:val="24"/>
          <w:szCs w:val="24"/>
          <w:lang w:val="ru-RU"/>
        </w:rPr>
      </w:pPr>
    </w:p>
    <w:p w14:paraId="4EB80BDE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05AC2D60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39557AAA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1F4FADD7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4ECCE207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250806FA" w14:textId="77777777" w:rsidR="004F0025" w:rsidRDefault="004F0025" w:rsidP="00AA25E1">
      <w:pPr>
        <w:spacing w:line="276" w:lineRule="auto"/>
        <w:ind w:firstLine="0"/>
        <w:rPr>
          <w:sz w:val="24"/>
          <w:szCs w:val="24"/>
          <w:lang w:val="ru-RU"/>
        </w:rPr>
      </w:pPr>
    </w:p>
    <w:p w14:paraId="400075E5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6CB79A32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5AA35F5B" w14:textId="77777777" w:rsidR="004F0025" w:rsidRPr="00EB676F" w:rsidRDefault="004F0025" w:rsidP="00AA25E1">
      <w:pPr>
        <w:spacing w:line="276" w:lineRule="auto"/>
        <w:ind w:hanging="567"/>
        <w:rPr>
          <w:sz w:val="24"/>
          <w:szCs w:val="24"/>
          <w:lang w:val="ru-RU"/>
        </w:rPr>
      </w:pPr>
    </w:p>
    <w:p w14:paraId="488E152D" w14:textId="77777777" w:rsidR="004F0025" w:rsidRPr="00EB676F" w:rsidRDefault="004F0025" w:rsidP="00AA25E1">
      <w:pPr>
        <w:spacing w:line="276" w:lineRule="auto"/>
        <w:ind w:left="2123"/>
        <w:rPr>
          <w:b/>
          <w:spacing w:val="62"/>
          <w:sz w:val="32"/>
          <w:szCs w:val="32"/>
          <w:lang w:val="ru-RU"/>
        </w:rPr>
      </w:pPr>
      <w:r w:rsidRPr="00EB676F">
        <w:rPr>
          <w:b/>
          <w:spacing w:val="62"/>
          <w:sz w:val="32"/>
          <w:szCs w:val="32"/>
          <w:lang w:val="ru-RU"/>
        </w:rPr>
        <w:t>КУРСОВАЯ РАБОТА</w:t>
      </w:r>
    </w:p>
    <w:p w14:paraId="0DCF4780" w14:textId="77777777" w:rsidR="004F0025" w:rsidRPr="00EB676F" w:rsidRDefault="004F0025" w:rsidP="00AA25E1">
      <w:pPr>
        <w:spacing w:line="276" w:lineRule="auto"/>
        <w:jc w:val="center"/>
        <w:rPr>
          <w:spacing w:val="62"/>
          <w:lang w:val="ru-RU"/>
        </w:rPr>
      </w:pPr>
    </w:p>
    <w:p w14:paraId="63F6BF68" w14:textId="3442FC34" w:rsidR="004F0025" w:rsidRPr="004F0025" w:rsidRDefault="004F0025" w:rsidP="00AA25E1">
      <w:pPr>
        <w:spacing w:line="276" w:lineRule="auto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Разработка программы-парсера для языка утилиты </w:t>
      </w:r>
      <w:r>
        <w:rPr>
          <w:b/>
        </w:rPr>
        <w:t>Make</w:t>
      </w:r>
    </w:p>
    <w:p w14:paraId="0C19E4AE" w14:textId="2589AA72" w:rsidR="004F0025" w:rsidRPr="007660DE" w:rsidRDefault="004F0025" w:rsidP="00AA25E1">
      <w:pPr>
        <w:spacing w:line="276" w:lineRule="auto"/>
        <w:jc w:val="center"/>
        <w:rPr>
          <w:lang w:val="ru-RU"/>
        </w:rPr>
      </w:pPr>
      <w:r w:rsidRPr="007660DE">
        <w:rPr>
          <w:lang w:val="ru-RU"/>
        </w:rPr>
        <w:t>по дисциплине «</w:t>
      </w:r>
      <w:r w:rsidRPr="004F0025">
        <w:rPr>
          <w:color w:val="000000"/>
          <w:szCs w:val="28"/>
          <w:lang w:val="ru-RU"/>
        </w:rPr>
        <w:t>Формальные грамматики и теория компиляторов</w:t>
      </w:r>
      <w:r w:rsidRPr="007660DE">
        <w:rPr>
          <w:lang w:val="ru-RU"/>
        </w:rPr>
        <w:t>»</w:t>
      </w:r>
    </w:p>
    <w:p w14:paraId="5866B044" w14:textId="77777777" w:rsidR="004F0025" w:rsidRPr="007660DE" w:rsidRDefault="004F0025" w:rsidP="00AA25E1">
      <w:pPr>
        <w:spacing w:line="276" w:lineRule="auto"/>
        <w:ind w:hanging="567"/>
        <w:rPr>
          <w:lang w:val="ru-RU"/>
        </w:rPr>
      </w:pPr>
    </w:p>
    <w:p w14:paraId="7684FE5C" w14:textId="77777777" w:rsidR="004F0025" w:rsidRPr="007660DE" w:rsidRDefault="004F0025" w:rsidP="00AA25E1">
      <w:pPr>
        <w:spacing w:line="276" w:lineRule="auto"/>
        <w:ind w:hanging="567"/>
        <w:rPr>
          <w:lang w:val="ru-RU"/>
        </w:rPr>
      </w:pPr>
    </w:p>
    <w:p w14:paraId="671F1192" w14:textId="77777777" w:rsidR="004F0025" w:rsidRPr="007660DE" w:rsidRDefault="004F0025" w:rsidP="00AA25E1">
      <w:pPr>
        <w:spacing w:line="276" w:lineRule="auto"/>
        <w:ind w:hanging="567"/>
        <w:rPr>
          <w:lang w:val="ru-RU"/>
        </w:rPr>
      </w:pPr>
    </w:p>
    <w:p w14:paraId="2DF1FB83" w14:textId="77777777" w:rsidR="004F0025" w:rsidRPr="007660DE" w:rsidRDefault="004F0025" w:rsidP="00AA25E1">
      <w:pPr>
        <w:spacing w:line="276" w:lineRule="auto"/>
        <w:ind w:hanging="567"/>
        <w:rPr>
          <w:lang w:val="ru-RU"/>
        </w:rPr>
      </w:pPr>
    </w:p>
    <w:p w14:paraId="374A9287" w14:textId="0EF1E87C" w:rsidR="004F0025" w:rsidRPr="00663210" w:rsidRDefault="004F0025" w:rsidP="00AA25E1">
      <w:pPr>
        <w:pStyle w:val="af3"/>
        <w:numPr>
          <w:ilvl w:val="0"/>
          <w:numId w:val="49"/>
        </w:numPr>
        <w:tabs>
          <w:tab w:val="clear" w:pos="0"/>
        </w:tabs>
        <w:spacing w:after="200" w:line="276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>
        <w:rPr>
          <w:rFonts w:cs="Times New Roman"/>
        </w:rPr>
        <w:t>и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  <w:proofErr w:type="spellStart"/>
      <w:r>
        <w:rPr>
          <w:rFonts w:cs="Times New Roman"/>
        </w:rPr>
        <w:t>Улькин</w:t>
      </w:r>
      <w:proofErr w:type="spellEnd"/>
      <w:r>
        <w:rPr>
          <w:rFonts w:cs="Times New Roman"/>
        </w:rPr>
        <w:t xml:space="preserve"> А.А.</w:t>
      </w:r>
    </w:p>
    <w:p w14:paraId="42E418E3" w14:textId="6255494D" w:rsidR="004F0025" w:rsidRDefault="004F0025" w:rsidP="00AA25E1">
      <w:pPr>
        <w:pStyle w:val="af3"/>
        <w:numPr>
          <w:ilvl w:val="0"/>
          <w:numId w:val="49"/>
        </w:numPr>
        <w:tabs>
          <w:tab w:val="clear" w:pos="0"/>
          <w:tab w:val="left" w:pos="3960"/>
          <w:tab w:val="left" w:pos="6840"/>
        </w:tabs>
        <w:spacing w:after="200" w:line="276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>
        <w:rPr>
          <w:rFonts w:cs="Times New Roman"/>
        </w:rPr>
        <w:t xml:space="preserve"> 4851003/90801</w:t>
      </w: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   </w:t>
      </w:r>
      <w:r>
        <w:rPr>
          <w:rFonts w:cs="Times New Roman"/>
        </w:rPr>
        <w:t>Кулеева А.Г.</w:t>
      </w:r>
    </w:p>
    <w:p w14:paraId="439BA01F" w14:textId="26736815" w:rsidR="004F0025" w:rsidRPr="00663210" w:rsidRDefault="004F0025" w:rsidP="00AA25E1">
      <w:pPr>
        <w:pStyle w:val="af3"/>
        <w:tabs>
          <w:tab w:val="left" w:pos="3960"/>
          <w:tab w:val="left" w:pos="6840"/>
        </w:tabs>
        <w:spacing w:after="200" w:line="276" w:lineRule="auto"/>
        <w:ind w:left="567" w:right="566" w:firstLine="0"/>
        <w:jc w:val="center"/>
        <w:rPr>
          <w:rFonts w:cs="Times New Roman"/>
        </w:rPr>
      </w:pPr>
      <w:r>
        <w:rPr>
          <w:rFonts w:cs="Times New Roman"/>
        </w:rPr>
        <w:t xml:space="preserve">                                    </w:t>
      </w:r>
    </w:p>
    <w:p w14:paraId="445A8F11" w14:textId="77777777" w:rsidR="004F0025" w:rsidRPr="00663210" w:rsidRDefault="004F0025" w:rsidP="00AA25E1">
      <w:pPr>
        <w:pStyle w:val="af3"/>
        <w:numPr>
          <w:ilvl w:val="2"/>
          <w:numId w:val="49"/>
        </w:numPr>
        <w:tabs>
          <w:tab w:val="left" w:pos="3960"/>
          <w:tab w:val="left" w:pos="6840"/>
        </w:tabs>
        <w:spacing w:after="200" w:line="276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12F55CB" w14:textId="77777777" w:rsidR="004F0025" w:rsidRPr="00663210" w:rsidRDefault="004F0025" w:rsidP="00AA25E1">
      <w:pPr>
        <w:pStyle w:val="af3"/>
        <w:tabs>
          <w:tab w:val="left" w:pos="4746"/>
          <w:tab w:val="left" w:pos="6840"/>
        </w:tabs>
        <w:spacing w:line="276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        </w:t>
      </w:r>
    </w:p>
    <w:p w14:paraId="6FFB25AF" w14:textId="12EFF9DE" w:rsidR="004F0025" w:rsidRDefault="004F0025" w:rsidP="00AA25E1">
      <w:pPr>
        <w:pStyle w:val="af3"/>
        <w:numPr>
          <w:ilvl w:val="0"/>
          <w:numId w:val="49"/>
        </w:numPr>
        <w:tabs>
          <w:tab w:val="clear" w:pos="0"/>
        </w:tabs>
        <w:spacing w:before="240" w:after="200" w:line="276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 xml:space="preserve">Руководитель                                                                                </w:t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14:paraId="10E19BB8" w14:textId="77777777" w:rsidR="004F0025" w:rsidRPr="00663210" w:rsidRDefault="004F0025" w:rsidP="00AA25E1">
      <w:pPr>
        <w:pStyle w:val="af3"/>
        <w:numPr>
          <w:ilvl w:val="0"/>
          <w:numId w:val="49"/>
        </w:numPr>
        <w:tabs>
          <w:tab w:val="clear" w:pos="0"/>
        </w:tabs>
        <w:spacing w:before="240" w:after="200" w:line="276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</w:p>
    <w:p w14:paraId="3A1FA01C" w14:textId="77777777" w:rsidR="004F0025" w:rsidRDefault="004F0025" w:rsidP="00AA25E1">
      <w:pPr>
        <w:pStyle w:val="af3"/>
        <w:numPr>
          <w:ilvl w:val="8"/>
          <w:numId w:val="49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="Times New Roman"/>
        </w:rPr>
      </w:pPr>
    </w:p>
    <w:p w14:paraId="6A4E29D6" w14:textId="21E7A75B" w:rsidR="004F0025" w:rsidRPr="00663210" w:rsidRDefault="004F0025" w:rsidP="00AA25E1">
      <w:pPr>
        <w:pStyle w:val="af3"/>
        <w:numPr>
          <w:ilvl w:val="8"/>
          <w:numId w:val="49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«__» __________ 2022 г.</w:t>
      </w:r>
    </w:p>
    <w:p w14:paraId="53A7E483" w14:textId="77777777" w:rsidR="004F0025" w:rsidRPr="00EB676F" w:rsidRDefault="004F0025" w:rsidP="00AA25E1">
      <w:pPr>
        <w:numPr>
          <w:ilvl w:val="0"/>
          <w:numId w:val="49"/>
        </w:numPr>
        <w:tabs>
          <w:tab w:val="left" w:pos="4746"/>
          <w:tab w:val="left" w:pos="6840"/>
        </w:tabs>
        <w:suppressAutoHyphens/>
        <w:spacing w:line="276" w:lineRule="auto"/>
        <w:ind w:hanging="567"/>
        <w:jc w:val="left"/>
        <w:rPr>
          <w:rFonts w:eastAsia="Times New Roman" w:cs="Times New Roman"/>
          <w:lang w:val="ru-RU"/>
        </w:rPr>
      </w:pPr>
    </w:p>
    <w:p w14:paraId="6AF65366" w14:textId="77777777" w:rsidR="004F0025" w:rsidRPr="00EB676F" w:rsidRDefault="004F0025" w:rsidP="00AA25E1">
      <w:pPr>
        <w:tabs>
          <w:tab w:val="left" w:pos="3960"/>
          <w:tab w:val="left" w:pos="6840"/>
        </w:tabs>
        <w:suppressAutoHyphens/>
        <w:spacing w:line="276" w:lineRule="auto"/>
        <w:ind w:hanging="567"/>
        <w:jc w:val="left"/>
        <w:rPr>
          <w:rFonts w:eastAsia="Times New Roman" w:cs="Times New Roman"/>
          <w:lang w:val="ru-RU"/>
        </w:rPr>
      </w:pPr>
    </w:p>
    <w:p w14:paraId="06EA59C8" w14:textId="77777777" w:rsidR="004F0025" w:rsidRPr="00EB676F" w:rsidRDefault="004F0025" w:rsidP="00AA25E1">
      <w:pPr>
        <w:suppressAutoHyphens/>
        <w:spacing w:line="276" w:lineRule="auto"/>
        <w:ind w:hanging="567"/>
        <w:jc w:val="center"/>
        <w:rPr>
          <w:rFonts w:eastAsia="Times New Roman" w:cs="Times New Roman"/>
          <w:lang w:val="ru-RU"/>
        </w:rPr>
      </w:pPr>
    </w:p>
    <w:p w14:paraId="67830C85" w14:textId="77777777" w:rsidR="004F0025" w:rsidRPr="00EB676F" w:rsidRDefault="004F0025" w:rsidP="00AA25E1">
      <w:pPr>
        <w:suppressAutoHyphens/>
        <w:spacing w:line="276" w:lineRule="auto"/>
        <w:ind w:hanging="567"/>
        <w:jc w:val="center"/>
        <w:rPr>
          <w:rFonts w:eastAsia="Times New Roman" w:cs="Times New Roman"/>
          <w:lang w:val="ru-RU"/>
        </w:rPr>
      </w:pPr>
    </w:p>
    <w:p w14:paraId="2984335E" w14:textId="77777777" w:rsidR="004F0025" w:rsidRPr="00EB676F" w:rsidRDefault="004F0025" w:rsidP="00AA25E1">
      <w:pPr>
        <w:suppressAutoHyphens/>
        <w:spacing w:line="276" w:lineRule="auto"/>
        <w:ind w:hanging="567"/>
        <w:jc w:val="center"/>
        <w:rPr>
          <w:rFonts w:eastAsia="Times New Roman" w:cs="Times New Roman"/>
          <w:lang w:val="ru-RU"/>
        </w:rPr>
      </w:pPr>
    </w:p>
    <w:p w14:paraId="4FB369F3" w14:textId="77777777" w:rsidR="004F0025" w:rsidRPr="00EB676F" w:rsidRDefault="004F0025" w:rsidP="00AA25E1">
      <w:pPr>
        <w:suppressAutoHyphens/>
        <w:spacing w:line="276" w:lineRule="auto"/>
        <w:ind w:firstLine="0"/>
        <w:rPr>
          <w:rFonts w:eastAsia="Times New Roman" w:cs="Times New Roman"/>
          <w:lang w:val="ru-RU"/>
        </w:rPr>
      </w:pPr>
    </w:p>
    <w:p w14:paraId="30F47016" w14:textId="77777777" w:rsidR="004F0025" w:rsidRPr="00EB676F" w:rsidRDefault="004F0025" w:rsidP="00AA25E1">
      <w:pPr>
        <w:suppressAutoHyphens/>
        <w:spacing w:line="276" w:lineRule="auto"/>
        <w:ind w:firstLine="0"/>
        <w:rPr>
          <w:rFonts w:eastAsia="Times New Roman" w:cs="Times New Roman"/>
          <w:lang w:val="ru-RU"/>
        </w:rPr>
      </w:pPr>
    </w:p>
    <w:p w14:paraId="2C7CC98B" w14:textId="77777777" w:rsidR="004F0025" w:rsidRPr="00B577FE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567"/>
        <w:jc w:val="center"/>
        <w:rPr>
          <w:rFonts w:eastAsia="Times New Roman" w:cs="Times New Roman"/>
          <w:lang w:val="ru-RU"/>
        </w:rPr>
      </w:pPr>
      <w:r w:rsidRPr="00B577FE">
        <w:rPr>
          <w:rFonts w:eastAsia="Times New Roman" w:cs="Times New Roman"/>
          <w:lang w:val="ru-RU"/>
        </w:rPr>
        <w:t>Санкт-Петербург</w:t>
      </w:r>
    </w:p>
    <w:p w14:paraId="4A4CB343" w14:textId="1A9B16D5" w:rsidR="004F0025" w:rsidRPr="00B577FE" w:rsidRDefault="004F0025" w:rsidP="00AA25E1">
      <w:pPr>
        <w:numPr>
          <w:ilvl w:val="0"/>
          <w:numId w:val="49"/>
        </w:numPr>
        <w:suppressAutoHyphens/>
        <w:spacing w:line="276" w:lineRule="auto"/>
        <w:ind w:left="0" w:hanging="567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2022</w:t>
      </w:r>
    </w:p>
    <w:p w14:paraId="0509B4C2" w14:textId="77777777" w:rsidR="004F0025" w:rsidRDefault="004F0025" w:rsidP="00AA25E1">
      <w:pPr>
        <w:pStyle w:val="af9"/>
        <w:rPr>
          <w:sz w:val="24"/>
        </w:rPr>
      </w:pPr>
      <w:r>
        <w:lastRenderedPageBreak/>
        <w:t>Содержание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7028"/>
        <w:gridCol w:w="1216"/>
      </w:tblGrid>
      <w:tr w:rsidR="00C22C45" w14:paraId="03D33C48" w14:textId="77777777" w:rsidTr="005D08EA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E3CEA" w14:textId="1445D6D5" w:rsidR="00C22C45" w:rsidRDefault="005230EC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 xml:space="preserve">Цель и задачи </w:t>
            </w:r>
            <w:r w:rsidR="00C22C45">
              <w:rPr>
                <w:color w:val="000000"/>
              </w:rPr>
              <w:t>...............................................................................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05B80" w14:textId="37626284" w:rsidR="00C22C45" w:rsidRDefault="005230EC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3</w:t>
            </w:r>
          </w:p>
        </w:tc>
      </w:tr>
      <w:tr w:rsidR="005230EC" w14:paraId="4DFD4D6C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5685" w14:textId="52BF4BBF" w:rsidR="00C22C45" w:rsidRDefault="005230EC" w:rsidP="005230EC">
            <w:pPr>
              <w:pStyle w:val="afe"/>
              <w:spacing w:before="0" w:beforeAutospacing="0" w:after="120" w:afterAutospacing="0"/>
              <w:ind w:firstLine="0"/>
            </w:pPr>
            <w:r>
              <w:t>1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0748" w14:textId="119E2BC0" w:rsidR="00C22C45" w:rsidRDefault="00C22C45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Теоретическая часть ............................................................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D1EA4" w14:textId="5158D740" w:rsidR="00C22C45" w:rsidRDefault="005230EC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4</w:t>
            </w:r>
          </w:p>
        </w:tc>
      </w:tr>
      <w:tr w:rsidR="005230EC" w14:paraId="57E9DA8D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0BE5" w14:textId="77777777" w:rsidR="00C22C45" w:rsidRDefault="00C22C45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1.1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4F3A1" w14:textId="5636ED98" w:rsidR="00C22C45" w:rsidRDefault="00C22C45" w:rsidP="00AA25E1">
            <w:pPr>
              <w:pStyle w:val="afe"/>
              <w:spacing w:before="0" w:beforeAutospacing="0" w:after="0" w:afterAutospacing="0"/>
              <w:ind w:firstLine="0"/>
            </w:pPr>
            <w:r>
              <w:rPr>
                <w:color w:val="000000"/>
              </w:rPr>
              <w:t>Особенности языка ..............................................................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22888" w14:textId="25FD5A15" w:rsidR="00C22C45" w:rsidRDefault="005230EC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4</w:t>
            </w:r>
          </w:p>
        </w:tc>
      </w:tr>
      <w:tr w:rsidR="005230EC" w14:paraId="07178884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2857" w14:textId="77777777" w:rsidR="005230EC" w:rsidRDefault="005230EC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2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278A2" w14:textId="13764352" w:rsidR="005230EC" w:rsidRDefault="005230EC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Практическая часть .............................................................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4E023" w14:textId="6771B72C" w:rsidR="005230EC" w:rsidRDefault="005230EC" w:rsidP="005230EC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5</w:t>
            </w:r>
          </w:p>
        </w:tc>
      </w:tr>
      <w:tr w:rsidR="005230EC" w14:paraId="66388389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F5B6" w14:textId="77777777" w:rsidR="00C22C45" w:rsidRDefault="00C22C45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2.1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2514" w14:textId="18958E03" w:rsidR="00C22C45" w:rsidRDefault="00C22C45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Разработка лексического анализатора языка ...................</w:t>
            </w:r>
            <w:r w:rsidR="005230EC">
              <w:rPr>
                <w:color w:val="000000"/>
              </w:rPr>
              <w:t>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20E3A" w14:textId="0DEF7814" w:rsidR="00C22C45" w:rsidRDefault="005230EC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5</w:t>
            </w:r>
          </w:p>
        </w:tc>
      </w:tr>
      <w:tr w:rsidR="005230EC" w14:paraId="40BB9563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0F04" w14:textId="77777777" w:rsidR="00C22C45" w:rsidRDefault="00C22C45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2.2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C3AD" w14:textId="5E73B938" w:rsidR="00C22C45" w:rsidRDefault="00C22C45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Разработка синтаксического анализатора языка 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3A347" w14:textId="538A5C1C" w:rsidR="00C22C45" w:rsidRPr="005230EC" w:rsidRDefault="005230EC" w:rsidP="005230EC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5230EC" w14:paraId="1D522AFF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ED273" w14:textId="77777777" w:rsidR="00C22C45" w:rsidRDefault="00C22C45" w:rsidP="005230EC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2.3</w:t>
            </w: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C7DAB" w14:textId="4FF15DD5" w:rsidR="00C22C45" w:rsidRDefault="005230EC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Тестирование ..</w:t>
            </w:r>
            <w:r w:rsidR="00C22C45">
              <w:rPr>
                <w:color w:val="000000"/>
              </w:rPr>
              <w:t>.............................................................</w:t>
            </w:r>
            <w:r>
              <w:rPr>
                <w:color w:val="000000"/>
              </w:rPr>
              <w:t>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12416" w14:textId="7BF22749" w:rsidR="00C22C45" w:rsidRPr="005230EC" w:rsidRDefault="005230EC" w:rsidP="00AA25E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  <w:tr w:rsidR="005230EC" w14:paraId="37E8959D" w14:textId="77777777" w:rsidTr="005D08EA">
        <w:tc>
          <w:tcPr>
            <w:tcW w:w="5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4BA8" w14:textId="77777777" w:rsidR="00C22C45" w:rsidRDefault="00C22C45" w:rsidP="005230EC">
            <w:pPr>
              <w:spacing w:line="240" w:lineRule="auto"/>
              <w:ind w:firstLine="0"/>
            </w:pPr>
          </w:p>
        </w:tc>
        <w:tc>
          <w:tcPr>
            <w:tcW w:w="7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4FC4" w14:textId="77777777" w:rsidR="00C22C45" w:rsidRDefault="00000000" w:rsidP="00AA25E1">
            <w:pPr>
              <w:pStyle w:val="afe"/>
              <w:spacing w:before="0" w:beforeAutospacing="0" w:after="0" w:afterAutospacing="0"/>
              <w:ind w:left="-283" w:hanging="567"/>
            </w:pPr>
            <w:hyperlink r:id="rId8" w:anchor="heading=h.1t3h5sf" w:history="1">
              <w:r w:rsidR="00C22C45">
                <w:rPr>
                  <w:rStyle w:val="aff3"/>
                  <w:color w:val="000000"/>
                </w:rPr>
                <w:t>Р</w:t>
              </w:r>
            </w:hyperlink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68567" w14:textId="77777777" w:rsidR="00C22C45" w:rsidRDefault="00C22C45" w:rsidP="00AA25E1">
            <w:pPr>
              <w:spacing w:line="240" w:lineRule="auto"/>
            </w:pPr>
          </w:p>
        </w:tc>
      </w:tr>
      <w:tr w:rsidR="00C22C45" w14:paraId="59998393" w14:textId="77777777" w:rsidTr="005D08EA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06FAA" w14:textId="518A06DD" w:rsidR="00C22C45" w:rsidRDefault="00C22C45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Заключение....................................................................................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66265" w14:textId="6F9A9685" w:rsidR="00C22C45" w:rsidRDefault="005230EC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15</w:t>
            </w:r>
          </w:p>
        </w:tc>
      </w:tr>
      <w:tr w:rsidR="00C22C45" w14:paraId="5A54135F" w14:textId="77777777" w:rsidTr="005D08EA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71CB" w14:textId="48FDC736" w:rsidR="00C22C45" w:rsidRDefault="00C22C45" w:rsidP="00AA25E1">
            <w:pPr>
              <w:pStyle w:val="afe"/>
              <w:spacing w:before="0" w:beforeAutospacing="0" w:after="120" w:afterAutospacing="0"/>
              <w:ind w:firstLine="0"/>
            </w:pPr>
            <w:r>
              <w:rPr>
                <w:color w:val="000000"/>
              </w:rPr>
              <w:t>Список использованных источников..........................................</w:t>
            </w:r>
          </w:p>
        </w:tc>
        <w:tc>
          <w:tcPr>
            <w:tcW w:w="121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7428F5" w14:textId="77777777" w:rsidR="00C22C45" w:rsidRDefault="00C22C45" w:rsidP="00AA25E1">
            <w:pPr>
              <w:pStyle w:val="afe"/>
              <w:spacing w:before="0" w:beforeAutospacing="0" w:after="120" w:afterAutospacing="0"/>
              <w:ind w:right="-43"/>
              <w:jc w:val="right"/>
            </w:pPr>
            <w:r>
              <w:rPr>
                <w:color w:val="000000"/>
              </w:rPr>
              <w:t>56</w:t>
            </w:r>
          </w:p>
        </w:tc>
      </w:tr>
    </w:tbl>
    <w:p w14:paraId="7650C0A6" w14:textId="77777777" w:rsidR="00AA25E1" w:rsidRDefault="00AA25E1" w:rsidP="00AA25E1"/>
    <w:p w14:paraId="584F83BC" w14:textId="77777777" w:rsidR="00AA25E1" w:rsidRDefault="00AA25E1" w:rsidP="00AA25E1">
      <w:pPr>
        <w:ind w:firstLine="0"/>
      </w:pPr>
      <w:r>
        <w:br w:type="page"/>
      </w:r>
    </w:p>
    <w:p w14:paraId="27475473" w14:textId="628C8029" w:rsidR="004F0025" w:rsidRDefault="004F0025" w:rsidP="00AA25E1">
      <w:pPr>
        <w:pStyle w:val="af9"/>
        <w:spacing w:line="360" w:lineRule="auto"/>
      </w:pPr>
      <w:r>
        <w:lastRenderedPageBreak/>
        <w:t>ЦЕЛИ</w:t>
      </w:r>
    </w:p>
    <w:p w14:paraId="767F9904" w14:textId="55102089" w:rsidR="004F0025" w:rsidRPr="00EA55B7" w:rsidRDefault="004F0025" w:rsidP="00AA25E1">
      <w:pPr>
        <w:rPr>
          <w:lang w:val="ru-RU"/>
        </w:rPr>
      </w:pPr>
      <w:r w:rsidRPr="00AA25E1">
        <w:rPr>
          <w:lang w:val="ru-RU"/>
        </w:rPr>
        <w:t xml:space="preserve">Главной целью данной курсовой работы является разработка распознавателя современного формального языка, используемого для работы с утилитой ОС </w:t>
      </w:r>
      <w:r>
        <w:t>Linux</w:t>
      </w:r>
      <w:r w:rsidRPr="00AA25E1">
        <w:rPr>
          <w:lang w:val="ru-RU"/>
        </w:rPr>
        <w:t xml:space="preserve"> </w:t>
      </w:r>
      <w:r>
        <w:t>Make</w:t>
      </w:r>
      <w:r w:rsidRPr="00AA25E1">
        <w:rPr>
          <w:lang w:val="ru-RU"/>
        </w:rPr>
        <w:t xml:space="preserve">. </w:t>
      </w:r>
      <w:r w:rsidRPr="00EA55B7">
        <w:rPr>
          <w:lang w:val="ru-RU"/>
        </w:rPr>
        <w:t xml:space="preserve">Разработка осуществляется с помощью генератора синтаксических анализаторов </w:t>
      </w:r>
      <w:r>
        <w:t>YACC</w:t>
      </w:r>
      <w:r w:rsidRPr="00EA55B7">
        <w:rPr>
          <w:lang w:val="ru-RU"/>
        </w:rPr>
        <w:t xml:space="preserve">, генератора лексических анализаторов </w:t>
      </w:r>
      <w:r>
        <w:t>Flex</w:t>
      </w:r>
      <w:r w:rsidRPr="00EA55B7">
        <w:rPr>
          <w:lang w:val="ru-RU"/>
        </w:rPr>
        <w:t xml:space="preserve"> и языка </w:t>
      </w:r>
      <w:r>
        <w:t>C</w:t>
      </w:r>
      <w:r w:rsidRPr="00EA55B7">
        <w:rPr>
          <w:lang w:val="ru-RU"/>
        </w:rPr>
        <w:t xml:space="preserve">. Разработанный анализатор должен предупреждать о наличии базовых синтаксических и лексических ошибок в реализованном программистом </w:t>
      </w:r>
      <w:proofErr w:type="spellStart"/>
      <w:r>
        <w:t>makefile</w:t>
      </w:r>
      <w:proofErr w:type="spellEnd"/>
      <w:r w:rsidRPr="00EA55B7">
        <w:rPr>
          <w:lang w:val="ru-RU"/>
        </w:rPr>
        <w:t>.</w:t>
      </w:r>
    </w:p>
    <w:p w14:paraId="181E151C" w14:textId="2A968A82" w:rsidR="004F0025" w:rsidRPr="00AA25E1" w:rsidRDefault="004F0025" w:rsidP="00AA25E1">
      <w:pPr>
        <w:rPr>
          <w:lang w:val="ru-RU"/>
        </w:rPr>
      </w:pPr>
      <w:r w:rsidRPr="00AA25E1">
        <w:rPr>
          <w:lang w:val="ru-RU"/>
        </w:rPr>
        <w:t xml:space="preserve">Второй, но не менее важной целью, является исследование возможности построения распознавателя современного формального языка с использованием средств </w:t>
      </w:r>
      <w:r>
        <w:t>YACC</w:t>
      </w:r>
      <w:r w:rsidRPr="00AA25E1">
        <w:rPr>
          <w:lang w:val="ru-RU"/>
        </w:rPr>
        <w:t xml:space="preserve"> и </w:t>
      </w:r>
      <w:r>
        <w:t>Flex</w:t>
      </w:r>
      <w:r w:rsidRPr="00AA25E1">
        <w:rPr>
          <w:lang w:val="ru-RU"/>
        </w:rPr>
        <w:t>.</w:t>
      </w:r>
    </w:p>
    <w:p w14:paraId="551C80F4" w14:textId="77777777" w:rsidR="004F0025" w:rsidRPr="004F0025" w:rsidRDefault="004F0025" w:rsidP="00AA25E1">
      <w:pPr>
        <w:rPr>
          <w:lang w:val="ru-RU"/>
        </w:rPr>
      </w:pPr>
    </w:p>
    <w:p w14:paraId="418BE9CE" w14:textId="77777777" w:rsidR="004F0025" w:rsidRDefault="004F0025" w:rsidP="00AA25E1">
      <w:pPr>
        <w:pStyle w:val="af9"/>
        <w:spacing w:line="360" w:lineRule="auto"/>
      </w:pPr>
      <w:r>
        <w:t>ЗАДАЧИ</w:t>
      </w:r>
    </w:p>
    <w:p w14:paraId="2F956385" w14:textId="0A2DA308" w:rsidR="004F0025" w:rsidRPr="00AA25E1" w:rsidRDefault="004F0025" w:rsidP="00AA25E1">
      <w:pPr>
        <w:rPr>
          <w:lang w:val="ru-RU"/>
        </w:rPr>
      </w:pPr>
      <w:r w:rsidRPr="00AA25E1">
        <w:rPr>
          <w:lang w:val="ru-RU"/>
        </w:rPr>
        <w:t>Для достижения поставленных целей необходимо:</w:t>
      </w:r>
    </w:p>
    <w:p w14:paraId="1117BD6F" w14:textId="77777777" w:rsidR="004F0025" w:rsidRDefault="004F0025" w:rsidP="00AA25E1">
      <w:pPr>
        <w:pStyle w:val="a2"/>
        <w:spacing w:line="360" w:lineRule="auto"/>
      </w:pPr>
      <w:r>
        <w:t xml:space="preserve">изучить основы написания </w:t>
      </w:r>
      <w:proofErr w:type="spellStart"/>
      <w:r>
        <w:t>makefile</w:t>
      </w:r>
      <w:proofErr w:type="spellEnd"/>
      <w:r>
        <w:t>: синтаксис, спецификацию;</w:t>
      </w:r>
    </w:p>
    <w:p w14:paraId="56CB162D" w14:textId="77777777" w:rsidR="004F0025" w:rsidRDefault="004F0025" w:rsidP="00AA25E1">
      <w:pPr>
        <w:pStyle w:val="a2"/>
        <w:spacing w:line="360" w:lineRule="auto"/>
      </w:pPr>
      <w:r>
        <w:t>разработать программу для Flex, с целью создания лексического анализатора для грамматики;</w:t>
      </w:r>
    </w:p>
    <w:p w14:paraId="481EA7CB" w14:textId="77777777" w:rsidR="004F0025" w:rsidRDefault="004F0025" w:rsidP="00AA25E1">
      <w:pPr>
        <w:pStyle w:val="a2"/>
        <w:spacing w:line="360" w:lineRule="auto"/>
      </w:pPr>
      <w:r>
        <w:t>разработать грамматику для генератора синтаксических анализаторов YACC;</w:t>
      </w:r>
    </w:p>
    <w:p w14:paraId="5B1802B7" w14:textId="77777777" w:rsidR="004F0025" w:rsidRDefault="004F0025" w:rsidP="00AA25E1">
      <w:pPr>
        <w:pStyle w:val="a2"/>
        <w:spacing w:line="360" w:lineRule="auto"/>
      </w:pPr>
      <w:r>
        <w:t>собрать и протестировать полученный распознаватель;</w:t>
      </w:r>
    </w:p>
    <w:p w14:paraId="432D1CDE" w14:textId="77777777" w:rsidR="004F0025" w:rsidRDefault="004F0025" w:rsidP="00AA25E1">
      <w:pPr>
        <w:pStyle w:val="a2"/>
        <w:spacing w:line="360" w:lineRule="auto"/>
      </w:pPr>
      <w:r>
        <w:t>сделать вывод об актуальности YACC и Flex.</w:t>
      </w:r>
    </w:p>
    <w:p w14:paraId="0F828060" w14:textId="77777777" w:rsidR="00AA25E1" w:rsidRDefault="00AA25E1" w:rsidP="00AA25E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435FEF99" w14:textId="77777777" w:rsidR="004F0025" w:rsidRDefault="004F0025" w:rsidP="00AA25E1">
      <w:pPr>
        <w:pStyle w:val="1"/>
        <w:spacing w:line="360" w:lineRule="auto"/>
        <w:jc w:val="center"/>
      </w:pPr>
      <w:r w:rsidRPr="00AA25E1">
        <w:lastRenderedPageBreak/>
        <w:t>Теоретическая</w:t>
      </w:r>
      <w:r>
        <w:t xml:space="preserve"> часть</w:t>
      </w:r>
    </w:p>
    <w:p w14:paraId="5277AA74" w14:textId="77777777" w:rsidR="004F0025" w:rsidRDefault="004F0025" w:rsidP="00AA25E1">
      <w:pPr>
        <w:pStyle w:val="21"/>
        <w:spacing w:line="360" w:lineRule="auto"/>
      </w:pPr>
      <w:r w:rsidRPr="00AA25E1">
        <w:t>Особенности</w:t>
      </w:r>
      <w:r>
        <w:t xml:space="preserve"> языка</w:t>
      </w:r>
    </w:p>
    <w:p w14:paraId="53D3173B" w14:textId="77777777" w:rsidR="004F0025" w:rsidRPr="00EA55B7" w:rsidRDefault="004F0025" w:rsidP="00761359">
      <w:pPr>
        <w:rPr>
          <w:lang w:val="ru-RU"/>
        </w:rPr>
      </w:pPr>
      <w:proofErr w:type="spellStart"/>
      <w:r>
        <w:t>Makefile</w:t>
      </w:r>
      <w:proofErr w:type="spellEnd"/>
      <w:r w:rsidRPr="00EA55B7">
        <w:rPr>
          <w:lang w:val="ru-RU"/>
        </w:rPr>
        <w:t xml:space="preserve"> это файл, используемый утилитой </w:t>
      </w:r>
      <w:r>
        <w:t>make</w:t>
      </w:r>
      <w:r w:rsidRPr="00EA55B7">
        <w:rPr>
          <w:lang w:val="ru-RU"/>
        </w:rPr>
        <w:t xml:space="preserve"> для более простой и быстрой компиляции программ. Стандартный файл состоит из “правил” со следующей формой:</w:t>
      </w:r>
    </w:p>
    <w:p w14:paraId="642F0C45" w14:textId="77777777" w:rsidR="004F0025" w:rsidRPr="00EA55B7" w:rsidRDefault="004F0025" w:rsidP="00761359">
      <w:pPr>
        <w:pStyle w:val="ac"/>
        <w:rPr>
          <w:lang w:val="ru-RU"/>
        </w:rPr>
      </w:pPr>
      <w:r>
        <w:t>target</w:t>
      </w:r>
      <w:r w:rsidRPr="00EA55B7">
        <w:rPr>
          <w:lang w:val="ru-RU"/>
        </w:rPr>
        <w:t xml:space="preserve"> … : </w:t>
      </w:r>
      <w:r>
        <w:t>prerequisites</w:t>
      </w:r>
      <w:r w:rsidRPr="00EA55B7">
        <w:rPr>
          <w:lang w:val="ru-RU"/>
        </w:rPr>
        <w:t xml:space="preserve"> …</w:t>
      </w:r>
    </w:p>
    <w:p w14:paraId="7BF6AB19" w14:textId="77777777" w:rsidR="004F0025" w:rsidRPr="00EA55B7" w:rsidRDefault="004F0025" w:rsidP="00761359">
      <w:pPr>
        <w:pStyle w:val="ac"/>
        <w:rPr>
          <w:lang w:val="ru-RU"/>
        </w:rPr>
      </w:pPr>
      <w:r>
        <w:t>recipe</w:t>
      </w:r>
    </w:p>
    <w:p w14:paraId="410EDDD6" w14:textId="77777777" w:rsidR="004F0025" w:rsidRPr="00EA55B7" w:rsidRDefault="004F0025" w:rsidP="00761359">
      <w:pPr>
        <w:pStyle w:val="ac"/>
        <w:rPr>
          <w:lang w:val="ru-RU"/>
        </w:rPr>
      </w:pPr>
      <w:r w:rsidRPr="00EA55B7">
        <w:rPr>
          <w:lang w:val="ru-RU"/>
        </w:rPr>
        <w:t>…</w:t>
      </w:r>
    </w:p>
    <w:p w14:paraId="7261290A" w14:textId="243A1BB1" w:rsidR="004F0025" w:rsidRPr="00EA55B7" w:rsidRDefault="004F0025" w:rsidP="00761359">
      <w:pPr>
        <w:pStyle w:val="ac"/>
        <w:rPr>
          <w:lang w:val="ru-RU"/>
        </w:rPr>
      </w:pPr>
      <w:r w:rsidRPr="00EA55B7">
        <w:rPr>
          <w:lang w:val="ru-RU"/>
        </w:rPr>
        <w:t>…</w:t>
      </w:r>
    </w:p>
    <w:p w14:paraId="14705DB8" w14:textId="77777777" w:rsidR="004F0025" w:rsidRPr="00EA55B7" w:rsidRDefault="004F0025" w:rsidP="00761359">
      <w:pPr>
        <w:rPr>
          <w:lang w:val="ru-RU"/>
        </w:rPr>
      </w:pPr>
      <w:r w:rsidRPr="00EA55B7">
        <w:rPr>
          <w:i/>
          <w:iCs/>
          <w:lang w:val="ru-RU"/>
        </w:rPr>
        <w:t xml:space="preserve">Целью </w:t>
      </w:r>
      <w:r w:rsidRPr="00EA55B7">
        <w:rPr>
          <w:lang w:val="ru-RU"/>
        </w:rPr>
        <w:t>обычно является имя файла, который генерируется программой; примерами целей являются исполняемые или объектные файлы.</w:t>
      </w:r>
      <w:r>
        <w:t> </w:t>
      </w:r>
      <w:r w:rsidRPr="00EA55B7">
        <w:rPr>
          <w:lang w:val="ru-RU"/>
        </w:rPr>
        <w:t xml:space="preserve">Целью также может быть имя выполняемого действия, например </w:t>
      </w:r>
      <w:r>
        <w:t>clean</w:t>
      </w:r>
      <w:r w:rsidRPr="00EA55B7">
        <w:rPr>
          <w:lang w:val="ru-RU"/>
        </w:rPr>
        <w:t xml:space="preserve">, </w:t>
      </w:r>
      <w:r>
        <w:t>all</w:t>
      </w:r>
      <w:r w:rsidRPr="00EA55B7">
        <w:rPr>
          <w:lang w:val="ru-RU"/>
        </w:rPr>
        <w:t xml:space="preserve"> и т.д.</w:t>
      </w:r>
    </w:p>
    <w:p w14:paraId="35C823B3" w14:textId="77777777" w:rsidR="004F0025" w:rsidRPr="00EA55B7" w:rsidRDefault="004F0025" w:rsidP="00761359">
      <w:pPr>
        <w:rPr>
          <w:lang w:val="ru-RU"/>
        </w:rPr>
      </w:pPr>
      <w:r w:rsidRPr="00EA55B7">
        <w:rPr>
          <w:lang w:val="ru-RU"/>
        </w:rPr>
        <w:t xml:space="preserve">Обязательным </w:t>
      </w:r>
      <w:r w:rsidRPr="00EA55B7">
        <w:rPr>
          <w:i/>
          <w:iCs/>
          <w:lang w:val="ru-RU"/>
        </w:rPr>
        <w:t xml:space="preserve">условием </w:t>
      </w:r>
      <w:r w:rsidRPr="00EA55B7">
        <w:rPr>
          <w:lang w:val="ru-RU"/>
        </w:rPr>
        <w:t xml:space="preserve">является файл, который используется в качестве входных данных для создания целевого объекта. Цель часто зависит от нескольких файлов, поэтому также условия могут называться </w:t>
      </w:r>
      <w:r w:rsidRPr="00EA55B7">
        <w:rPr>
          <w:i/>
          <w:iCs/>
          <w:lang w:val="ru-RU"/>
        </w:rPr>
        <w:t>зависимостями</w:t>
      </w:r>
      <w:r w:rsidRPr="00EA55B7">
        <w:rPr>
          <w:lang w:val="ru-RU"/>
        </w:rPr>
        <w:t>.</w:t>
      </w:r>
    </w:p>
    <w:p w14:paraId="5A0E6B48" w14:textId="77777777" w:rsidR="004F0025" w:rsidRPr="00EA55B7" w:rsidRDefault="004F0025" w:rsidP="00761359">
      <w:pPr>
        <w:rPr>
          <w:lang w:val="ru-RU"/>
        </w:rPr>
      </w:pPr>
      <w:r w:rsidRPr="00EA55B7">
        <w:rPr>
          <w:i/>
          <w:iCs/>
          <w:lang w:val="ru-RU"/>
        </w:rPr>
        <w:t>Рецепт</w:t>
      </w:r>
      <w:r w:rsidRPr="00EA55B7">
        <w:rPr>
          <w:lang w:val="ru-RU"/>
        </w:rPr>
        <w:t xml:space="preserve"> — это действие, которое</w:t>
      </w:r>
      <w:r w:rsidRPr="00EA55B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A55B7">
        <w:rPr>
          <w:lang w:val="ru-RU"/>
        </w:rPr>
        <w:t xml:space="preserve">осуществляется утилитой </w:t>
      </w:r>
      <w:r>
        <w:t>make</w:t>
      </w:r>
      <w:r w:rsidRPr="00EA55B7">
        <w:rPr>
          <w:lang w:val="ru-RU"/>
        </w:rPr>
        <w:t>.</w:t>
      </w:r>
      <w:r>
        <w:t> </w:t>
      </w:r>
      <w:r w:rsidRPr="00EA55B7">
        <w:rPr>
          <w:lang w:val="ru-RU"/>
        </w:rPr>
        <w:t>Рецепт может содержать более одной команды, либо в одной строке, либо каждая в своей отдельной строке. Важно всегда ставить символ табуляции в начале каждой строки рецепта!</w:t>
      </w:r>
    </w:p>
    <w:p w14:paraId="7636A084" w14:textId="77777777" w:rsidR="004F0025" w:rsidRPr="00EA55B7" w:rsidRDefault="004F0025" w:rsidP="00761359">
      <w:pPr>
        <w:rPr>
          <w:lang w:val="ru-RU"/>
        </w:rPr>
      </w:pPr>
      <w:r w:rsidRPr="00EA55B7">
        <w:rPr>
          <w:lang w:val="ru-RU"/>
        </w:rPr>
        <w:t>Обычно рецепт находится в правиле с предварительными условиями и служит для создания целевого файла, если какие-либо из предварительных условий изменяются.</w:t>
      </w:r>
      <w:r>
        <w:t> </w:t>
      </w:r>
      <w:r w:rsidRPr="00EA55B7">
        <w:rPr>
          <w:lang w:val="ru-RU"/>
        </w:rPr>
        <w:t>Однако правило, которое определяет рецепт для целевого объекта, не обязательно должно иметь предварительные условия.</w:t>
      </w:r>
      <w:r>
        <w:t> </w:t>
      </w:r>
      <w:r w:rsidRPr="00EA55B7">
        <w:rPr>
          <w:lang w:val="ru-RU"/>
        </w:rPr>
        <w:t xml:space="preserve">Например, правило, содержащее команду удаления, связанную с целью </w:t>
      </w:r>
      <w:r>
        <w:t>clean</w:t>
      </w:r>
      <w:r w:rsidRPr="00EA55B7">
        <w:rPr>
          <w:lang w:val="ru-RU"/>
        </w:rPr>
        <w:t>, не имеет предварительных условий.</w:t>
      </w:r>
    </w:p>
    <w:p w14:paraId="28B8CF5B" w14:textId="64452253" w:rsidR="004F0025" w:rsidRDefault="004F0025" w:rsidP="00761359">
      <w:r w:rsidRPr="00EA55B7">
        <w:rPr>
          <w:lang w:val="ru-RU"/>
        </w:rPr>
        <w:t xml:space="preserve">Таким образом, </w:t>
      </w:r>
      <w:r w:rsidRPr="00EA55B7">
        <w:rPr>
          <w:i/>
          <w:iCs/>
          <w:lang w:val="ru-RU"/>
        </w:rPr>
        <w:t>правило</w:t>
      </w:r>
      <w:r w:rsidRPr="00EA55B7">
        <w:rPr>
          <w:lang w:val="ru-RU"/>
        </w:rPr>
        <w:t xml:space="preserve"> объясняет, как и когда </w:t>
      </w:r>
      <w:r w:rsidR="00761359" w:rsidRPr="00EA55B7">
        <w:rPr>
          <w:lang w:val="ru-RU"/>
        </w:rPr>
        <w:t>изменять</w:t>
      </w:r>
      <w:r w:rsidRPr="00EA55B7">
        <w:rPr>
          <w:lang w:val="ru-RU"/>
        </w:rPr>
        <w:t xml:space="preserve"> определенные файлы, которые являются целями конкретного правила. </w:t>
      </w:r>
      <w:r>
        <w:t>Make</w:t>
      </w:r>
      <w:r w:rsidRPr="00EA55B7">
        <w:rPr>
          <w:lang w:val="ru-RU"/>
        </w:rPr>
        <w:t xml:space="preserve"> выполняет рецепт для предварительных условий для создания или обновления целевого объекта.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объяснить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>.</w:t>
      </w:r>
      <w:r>
        <w:rPr>
          <w:b/>
          <w:bCs/>
          <w:smallCaps/>
        </w:rPr>
        <w:br/>
      </w:r>
    </w:p>
    <w:p w14:paraId="4B42BFDD" w14:textId="5AC768D6" w:rsidR="00761359" w:rsidRDefault="00761359" w:rsidP="00761359"/>
    <w:p w14:paraId="2F0DB4A2" w14:textId="77777777" w:rsidR="00761359" w:rsidRDefault="00761359" w:rsidP="00761359"/>
    <w:p w14:paraId="54F7A302" w14:textId="77777777" w:rsidR="004F0025" w:rsidRDefault="004F0025" w:rsidP="00761359">
      <w:pPr>
        <w:pStyle w:val="1"/>
        <w:spacing w:line="360" w:lineRule="auto"/>
        <w:jc w:val="center"/>
      </w:pPr>
      <w:r>
        <w:lastRenderedPageBreak/>
        <w:t xml:space="preserve">Практическая </w:t>
      </w:r>
      <w:r w:rsidRPr="00761359">
        <w:t>часть</w:t>
      </w:r>
    </w:p>
    <w:p w14:paraId="3B357279" w14:textId="77777777" w:rsidR="004F0025" w:rsidRDefault="004F0025" w:rsidP="00761359">
      <w:pPr>
        <w:pStyle w:val="21"/>
        <w:spacing w:line="360" w:lineRule="auto"/>
      </w:pPr>
      <w:r w:rsidRPr="00761359">
        <w:t>Разработка</w:t>
      </w:r>
      <w:r>
        <w:t xml:space="preserve"> лексического анализатора языка</w:t>
      </w:r>
    </w:p>
    <w:p w14:paraId="0C755145" w14:textId="77777777" w:rsidR="004F0025" w:rsidRPr="00EA55B7" w:rsidRDefault="004F0025" w:rsidP="00761359">
      <w:pPr>
        <w:rPr>
          <w:lang w:val="ru-RU"/>
        </w:rPr>
      </w:pPr>
      <w:r w:rsidRPr="00EA55B7">
        <w:rPr>
          <w:lang w:val="ru-RU"/>
        </w:rPr>
        <w:t xml:space="preserve">Был разработан лексический анализатор с помощью </w:t>
      </w:r>
      <w:r>
        <w:t>flex</w:t>
      </w:r>
      <w:r w:rsidRPr="00EA55B7">
        <w:rPr>
          <w:lang w:val="ru-RU"/>
        </w:rPr>
        <w:t xml:space="preserve">. Разберем его код. Зададим определения чисел и имён. При этом имя переменной может содержать, буквы и цифры, а также имя обрамляется скобками и символом «$» в начале. За все это отвечает переменная </w:t>
      </w:r>
      <w:r>
        <w:t>VAR</w:t>
      </w:r>
      <w:r w:rsidRPr="00EA55B7">
        <w:rPr>
          <w:lang w:val="ru-RU"/>
        </w:rPr>
        <w:t>_</w:t>
      </w:r>
      <w:r>
        <w:t>REF</w:t>
      </w:r>
      <w:r w:rsidRPr="00EA55B7">
        <w:rPr>
          <w:lang w:val="ru-RU"/>
        </w:rPr>
        <w:t xml:space="preserve">. Переменные </w:t>
      </w:r>
      <w:r>
        <w:t>RUN</w:t>
      </w:r>
      <w:r w:rsidRPr="00EA55B7">
        <w:rPr>
          <w:lang w:val="ru-RU"/>
        </w:rPr>
        <w:t>_</w:t>
      </w:r>
      <w:r>
        <w:t>CMD</w:t>
      </w:r>
      <w:r w:rsidRPr="00EA55B7">
        <w:rPr>
          <w:lang w:val="ru-RU"/>
        </w:rPr>
        <w:t xml:space="preserve"> и </w:t>
      </w:r>
      <w:r>
        <w:t>CMD</w:t>
      </w:r>
      <w:r w:rsidRPr="00EA55B7">
        <w:rPr>
          <w:lang w:val="ru-RU"/>
        </w:rPr>
        <w:t>_</w:t>
      </w:r>
      <w:r>
        <w:t>S</w:t>
      </w:r>
      <w:r w:rsidRPr="00EA55B7">
        <w:rPr>
          <w:lang w:val="ru-RU"/>
        </w:rPr>
        <w:t xml:space="preserve"> отвечают за аргументы командной строки, которые могут содержаться в файле. Их различие состоит в том, что </w:t>
      </w:r>
      <w:r>
        <w:t>RUN</w:t>
      </w:r>
      <w:r w:rsidRPr="00EA55B7">
        <w:rPr>
          <w:lang w:val="ru-RU"/>
        </w:rPr>
        <w:t>_</w:t>
      </w:r>
      <w:r>
        <w:t>CMD</w:t>
      </w:r>
      <w:r w:rsidRPr="00EA55B7">
        <w:rPr>
          <w:lang w:val="ru-RU"/>
        </w:rPr>
        <w:t xml:space="preserve"> ориентирована на </w:t>
      </w:r>
      <w:proofErr w:type="spellStart"/>
      <w:r w:rsidRPr="00EA55B7">
        <w:rPr>
          <w:lang w:val="ru-RU"/>
        </w:rPr>
        <w:t>самописные</w:t>
      </w:r>
      <w:proofErr w:type="spellEnd"/>
      <w:r w:rsidRPr="00EA55B7">
        <w:rPr>
          <w:lang w:val="ru-RU"/>
        </w:rPr>
        <w:t xml:space="preserve"> скрипты, которые запускаются с помощью ./</w:t>
      </w:r>
      <w:r>
        <w:t>script</w:t>
      </w:r>
      <w:r w:rsidRPr="00EA55B7">
        <w:rPr>
          <w:lang w:val="ru-RU"/>
        </w:rPr>
        <w:t xml:space="preserve">, а </w:t>
      </w:r>
      <w:r>
        <w:t>CMD</w:t>
      </w:r>
      <w:r w:rsidRPr="00EA55B7">
        <w:rPr>
          <w:lang w:val="ru-RU"/>
        </w:rPr>
        <w:t>_</w:t>
      </w:r>
      <w:r>
        <w:t>S</w:t>
      </w:r>
      <w:r w:rsidRPr="00EA55B7">
        <w:rPr>
          <w:lang w:val="ru-RU"/>
        </w:rPr>
        <w:t xml:space="preserve"> на встроенные в систему скрипты типа /</w:t>
      </w:r>
      <w:r>
        <w:t>bin</w:t>
      </w:r>
      <w:r w:rsidRPr="00EA55B7">
        <w:rPr>
          <w:lang w:val="ru-RU"/>
        </w:rPr>
        <w:t>/</w:t>
      </w:r>
      <w:r>
        <w:t>bash</w:t>
      </w:r>
      <w:r w:rsidRPr="00EA55B7">
        <w:rPr>
          <w:lang w:val="ru-RU"/>
        </w:rPr>
        <w:t xml:space="preserve"> и им подобным. Они задаются регулярными выражениями.</w:t>
      </w:r>
    </w:p>
    <w:p w14:paraId="0BBB7838" w14:textId="77777777" w:rsidR="004F0025" w:rsidRPr="00EA55B7" w:rsidRDefault="004F0025" w:rsidP="00761359">
      <w:pPr>
        <w:pStyle w:val="ac"/>
        <w:rPr>
          <w:szCs w:val="22"/>
          <w:lang w:val="ru-RU"/>
        </w:rPr>
      </w:pPr>
      <w:r w:rsidRPr="00761359">
        <w:rPr>
          <w:szCs w:val="22"/>
        </w:rPr>
        <w:t>DIGIT</w:t>
      </w:r>
      <w:r w:rsidRPr="00EA55B7">
        <w:rPr>
          <w:szCs w:val="22"/>
          <w:lang w:val="ru-RU"/>
        </w:rPr>
        <w:t xml:space="preserve"> [0-9]</w:t>
      </w:r>
    </w:p>
    <w:p w14:paraId="31FFC001" w14:textId="77777777" w:rsidR="004F0025" w:rsidRPr="00EA55B7" w:rsidRDefault="004F0025" w:rsidP="00761359">
      <w:pPr>
        <w:pStyle w:val="ac"/>
        <w:rPr>
          <w:szCs w:val="22"/>
          <w:lang w:val="ru-RU"/>
        </w:rPr>
      </w:pPr>
      <w:r w:rsidRPr="00761359">
        <w:rPr>
          <w:szCs w:val="22"/>
        </w:rPr>
        <w:t>UNIT</w:t>
      </w:r>
      <w:r w:rsidRPr="00EA55B7">
        <w:rPr>
          <w:szCs w:val="22"/>
          <w:lang w:val="ru-RU"/>
        </w:rPr>
        <w:t>_</w:t>
      </w:r>
      <w:r w:rsidRPr="00761359">
        <w:rPr>
          <w:szCs w:val="22"/>
        </w:rPr>
        <w:t>NAME</w:t>
      </w:r>
      <w:r w:rsidRPr="00EA55B7">
        <w:rPr>
          <w:szCs w:val="22"/>
          <w:lang w:val="ru-RU"/>
        </w:rPr>
        <w:t xml:space="preserve"> [_</w:t>
      </w:r>
      <w:r w:rsidRPr="00761359">
        <w:rPr>
          <w:szCs w:val="22"/>
        </w:rPr>
        <w:t>a</w:t>
      </w:r>
      <w:r w:rsidRPr="00EA55B7">
        <w:rPr>
          <w:szCs w:val="22"/>
          <w:lang w:val="ru-RU"/>
        </w:rPr>
        <w:t>-</w:t>
      </w:r>
      <w:proofErr w:type="spellStart"/>
      <w:r w:rsidRPr="00761359">
        <w:rPr>
          <w:szCs w:val="22"/>
        </w:rPr>
        <w:t>zA</w:t>
      </w:r>
      <w:proofErr w:type="spellEnd"/>
      <w:r w:rsidRPr="00EA55B7">
        <w:rPr>
          <w:szCs w:val="22"/>
          <w:lang w:val="ru-RU"/>
        </w:rPr>
        <w:t>-</w:t>
      </w:r>
      <w:r w:rsidRPr="00761359">
        <w:rPr>
          <w:szCs w:val="22"/>
        </w:rPr>
        <w:t>Z</w:t>
      </w:r>
      <w:r w:rsidRPr="00EA55B7">
        <w:rPr>
          <w:szCs w:val="22"/>
          <w:lang w:val="ru-RU"/>
        </w:rPr>
        <w:t>\*\-\+\@\?]</w:t>
      </w:r>
    </w:p>
    <w:p w14:paraId="3B75C107" w14:textId="77777777" w:rsidR="004F0025" w:rsidRPr="00761359" w:rsidRDefault="004F0025" w:rsidP="00761359">
      <w:pPr>
        <w:pStyle w:val="ac"/>
        <w:rPr>
          <w:szCs w:val="22"/>
        </w:rPr>
      </w:pPr>
      <w:r w:rsidRPr="00761359">
        <w:rPr>
          <w:szCs w:val="22"/>
        </w:rPr>
        <w:t>VAR_REF "$""("({UNIT_NAME}|{DIGIT})+")"</w:t>
      </w:r>
    </w:p>
    <w:p w14:paraId="0047A920" w14:textId="77777777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t>RUN_CMD ^(\@[^\@]*\@)?\t\.\/[^\n]*</w:t>
      </w:r>
    </w:p>
    <w:p w14:paraId="582FE6CC" w14:textId="77777777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t>CMD_S   ^(\@[^\@]*\@)?\t*[^\n]*</w:t>
      </w:r>
    </w:p>
    <w:p w14:paraId="40B60677" w14:textId="7DAB56AF" w:rsidR="00EA55B7" w:rsidRDefault="00EA55B7" w:rsidP="00EA55B7">
      <w:pPr>
        <w:pStyle w:val="ac"/>
        <w:rPr>
          <w:lang w:val="ru-RU"/>
        </w:rPr>
      </w:pPr>
      <w:r w:rsidRPr="00EA55B7">
        <w:rPr>
          <w:lang w:val="ru-RU"/>
        </w:rPr>
        <w:t>ANY_EQ [":"|"!"|"?"|"+"|"::"]?=[^\n]*</w:t>
      </w:r>
    </w:p>
    <w:p w14:paraId="312968CB" w14:textId="77777777" w:rsidR="00EA55B7" w:rsidRPr="00EA55B7" w:rsidRDefault="00EA55B7" w:rsidP="00EA55B7">
      <w:pPr>
        <w:pStyle w:val="ac"/>
        <w:rPr>
          <w:sz w:val="24"/>
          <w:szCs w:val="24"/>
          <w:lang w:val="ru-RU"/>
        </w:rPr>
      </w:pPr>
    </w:p>
    <w:p w14:paraId="55346635" w14:textId="77777777" w:rsidR="004F0025" w:rsidRPr="00EA55B7" w:rsidRDefault="004F0025" w:rsidP="00761359">
      <w:pPr>
        <w:rPr>
          <w:lang w:val="ru-RU"/>
        </w:rPr>
      </w:pPr>
      <w:r w:rsidRPr="00761359">
        <w:rPr>
          <w:color w:val="000000"/>
          <w:szCs w:val="28"/>
          <w:lang w:val="ru-RU"/>
        </w:rPr>
        <w:t xml:space="preserve">Следующая конструкция определяет цель и зависимости. </w:t>
      </w:r>
      <w:r w:rsidRPr="00EA55B7">
        <w:rPr>
          <w:color w:val="000000"/>
          <w:szCs w:val="28"/>
          <w:lang w:val="ru-RU"/>
        </w:rPr>
        <w:t>Поскольку зависимостей может быть несколько, то иногда их указывают в новой строке через символ «\», например:</w:t>
      </w:r>
    </w:p>
    <w:p w14:paraId="5641F544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Цель: зависимость1 \</w:t>
      </w:r>
    </w:p>
    <w:p w14:paraId="3B6B0EC4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Зависимость2 \</w:t>
      </w:r>
    </w:p>
    <w:p w14:paraId="15223F9C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Зависимость3</w:t>
      </w:r>
    </w:p>
    <w:p w14:paraId="5DEF054F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Хотя такое определение в документации отсутствует, однако оно не запрещено и всё-таки используется на практике, поэтому было принято решение добавить обработку данной конструкции.</w:t>
      </w:r>
    </w:p>
    <w:p w14:paraId="1041D50C" w14:textId="0248DC2C" w:rsidR="004F0025" w:rsidRDefault="004F0025" w:rsidP="00761359">
      <w:pPr>
        <w:pStyle w:val="ac"/>
      </w:pPr>
      <w:r w:rsidRPr="00761359">
        <w:rPr>
          <w:szCs w:val="22"/>
        </w:rPr>
        <w:t>"\\\n"[ \t]*   {</w:t>
      </w:r>
      <w:proofErr w:type="spellStart"/>
      <w:r w:rsidRPr="00761359">
        <w:rPr>
          <w:szCs w:val="22"/>
        </w:rPr>
        <w:t>yylval.ptrchar</w:t>
      </w:r>
      <w:proofErr w:type="spellEnd"/>
      <w:r w:rsidRPr="00761359">
        <w:rPr>
          <w:szCs w:val="22"/>
        </w:rPr>
        <w:t xml:space="preserve"> = </w:t>
      </w:r>
      <w:proofErr w:type="spellStart"/>
      <w:r w:rsidRPr="00761359">
        <w:rPr>
          <w:szCs w:val="22"/>
        </w:rPr>
        <w:t>yytext</w:t>
      </w:r>
      <w:proofErr w:type="spellEnd"/>
      <w:r w:rsidRPr="00761359">
        <w:rPr>
          <w:szCs w:val="22"/>
        </w:rPr>
        <w:t>; return TARGET_SLASH;}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4896F5AA" w14:textId="243B2508" w:rsidR="004F0025" w:rsidRPr="00761359" w:rsidRDefault="004F0025" w:rsidP="00761359">
      <w:pPr>
        <w:rPr>
          <w:rFonts w:cs="Times New Roman"/>
          <w:szCs w:val="28"/>
          <w:lang w:val="ru-RU"/>
        </w:rPr>
      </w:pPr>
      <w:r w:rsidRPr="00761359">
        <w:rPr>
          <w:rFonts w:cs="Times New Roman"/>
          <w:szCs w:val="28"/>
          <w:lang w:val="ru-RU"/>
        </w:rPr>
        <w:t xml:space="preserve">Также выяснилось, что для </w:t>
      </w:r>
      <w:r w:rsidRPr="00761359">
        <w:rPr>
          <w:rFonts w:cs="Times New Roman"/>
          <w:szCs w:val="28"/>
          <w:shd w:val="clear" w:color="auto" w:fill="FFFFFF"/>
          <w:lang w:val="ru-RU"/>
        </w:rPr>
        <w:t xml:space="preserve">объявления пустой цели, которая ничего не делает, </w:t>
      </w:r>
      <w:r w:rsidRPr="00761359">
        <w:rPr>
          <w:rFonts w:cs="Times New Roman"/>
          <w:szCs w:val="28"/>
          <w:lang w:val="ru-RU"/>
        </w:rPr>
        <w:t>используется символ «;», его обработка также добавлена.</w:t>
      </w:r>
      <w:r w:rsidR="00761359" w:rsidRPr="00761359">
        <w:rPr>
          <w:rFonts w:cs="Times New Roman"/>
          <w:szCs w:val="28"/>
          <w:lang w:val="ru-RU"/>
        </w:rPr>
        <w:t xml:space="preserve"> </w:t>
      </w:r>
      <w:r w:rsidRPr="00EA55B7">
        <w:rPr>
          <w:rFonts w:cs="Times New Roman"/>
          <w:szCs w:val="28"/>
          <w:lang w:val="ru-RU"/>
        </w:rPr>
        <w:t xml:space="preserve">Пример: </w:t>
      </w:r>
      <w:r w:rsidRPr="00761359">
        <w:rPr>
          <w:rFonts w:cs="Times New Roman"/>
          <w:szCs w:val="28"/>
          <w:shd w:val="clear" w:color="auto" w:fill="FFFFFF"/>
        </w:rPr>
        <w:t>target</w:t>
      </w:r>
      <w:r w:rsidRPr="00EA55B7">
        <w:rPr>
          <w:rFonts w:cs="Times New Roman"/>
          <w:szCs w:val="28"/>
          <w:shd w:val="clear" w:color="auto" w:fill="FFFFFF"/>
          <w:lang w:val="ru-RU"/>
        </w:rPr>
        <w:t>:;</w:t>
      </w:r>
    </w:p>
    <w:p w14:paraId="625B5F76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Поскольку зависимости — это файлы, то необходимо добавить их распознавание как по имени, так и по пути.</w:t>
      </w:r>
    </w:p>
    <w:p w14:paraId="7B064882" w14:textId="76646D89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t>({UNIT_NAME}|{DIGIT})+        {</w:t>
      </w:r>
      <w:proofErr w:type="spellStart"/>
      <w:r w:rsidRPr="00EA55B7">
        <w:t>yylval.ptrchar</w:t>
      </w:r>
      <w:proofErr w:type="spellEnd"/>
      <w:r w:rsidRPr="00EA55B7">
        <w:t xml:space="preserve"> = </w:t>
      </w:r>
      <w:proofErr w:type="spellStart"/>
      <w:r w:rsidRPr="00EA55B7">
        <w:t>yytext</w:t>
      </w:r>
      <w:proofErr w:type="spellEnd"/>
      <w:r w:rsidRPr="00EA55B7">
        <w:t>; return UNIT_NAME;}</w:t>
      </w:r>
    </w:p>
    <w:p w14:paraId="3B18AB99" w14:textId="77777777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t xml:space="preserve">({UNIT_NAME}|{DIGIT})+([\.]({UNIT_NAME}|{DIGIT})+)+   { </w:t>
      </w:r>
      <w:proofErr w:type="spellStart"/>
      <w:r w:rsidRPr="00EA55B7">
        <w:t>yylval.ptrchar</w:t>
      </w:r>
      <w:proofErr w:type="spellEnd"/>
      <w:r w:rsidRPr="00EA55B7">
        <w:t xml:space="preserve"> = </w:t>
      </w:r>
      <w:proofErr w:type="spellStart"/>
      <w:r w:rsidRPr="00EA55B7">
        <w:t>yytext</w:t>
      </w:r>
      <w:proofErr w:type="spellEnd"/>
      <w:r w:rsidRPr="00EA55B7">
        <w:t>; return FILE_NAME; }</w:t>
      </w:r>
    </w:p>
    <w:p w14:paraId="3C7BD689" w14:textId="77777777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lastRenderedPageBreak/>
        <w:t xml:space="preserve">(\/)?(({VAR_REF}|{UNIT_NAME}|{DIGIT}|[\.]|[\.\.])+(\/)?)+ { </w:t>
      </w:r>
      <w:proofErr w:type="spellStart"/>
      <w:r w:rsidRPr="00EA55B7">
        <w:t>yylval.ptrchar</w:t>
      </w:r>
      <w:proofErr w:type="spellEnd"/>
      <w:r w:rsidRPr="00EA55B7">
        <w:t xml:space="preserve"> = </w:t>
      </w:r>
      <w:proofErr w:type="spellStart"/>
      <w:r w:rsidRPr="00EA55B7">
        <w:t>yytext</w:t>
      </w:r>
      <w:proofErr w:type="spellEnd"/>
      <w:r w:rsidRPr="00EA55B7">
        <w:t>; return FILE_PATH; }</w:t>
      </w:r>
    </w:p>
    <w:p w14:paraId="75E22A52" w14:textId="77777777" w:rsidR="00EA55B7" w:rsidRPr="00EA55B7" w:rsidRDefault="00EA55B7" w:rsidP="00EA55B7">
      <w:pPr>
        <w:pStyle w:val="ac"/>
        <w:rPr>
          <w:sz w:val="24"/>
          <w:szCs w:val="24"/>
        </w:rPr>
      </w:pPr>
      <w:r w:rsidRPr="00EA55B7">
        <w:t xml:space="preserve">\%({UNIT_NAME}|{DIGIT}|[\.])*           { </w:t>
      </w:r>
      <w:proofErr w:type="spellStart"/>
      <w:r w:rsidRPr="00EA55B7">
        <w:t>yylval.ptrchar</w:t>
      </w:r>
      <w:proofErr w:type="spellEnd"/>
      <w:r w:rsidRPr="00EA55B7">
        <w:t xml:space="preserve"> = </w:t>
      </w:r>
      <w:proofErr w:type="spellStart"/>
      <w:r w:rsidRPr="00EA55B7">
        <w:t>yytext</w:t>
      </w:r>
      <w:proofErr w:type="spellEnd"/>
      <w:r w:rsidRPr="00EA55B7">
        <w:t>; return TEMPLATE;}</w:t>
      </w:r>
    </w:p>
    <w:p w14:paraId="471B272B" w14:textId="77777777" w:rsidR="00761359" w:rsidRPr="00761359" w:rsidRDefault="00761359" w:rsidP="00761359">
      <w:pPr>
        <w:pStyle w:val="ac"/>
      </w:pPr>
    </w:p>
    <w:p w14:paraId="11B87196" w14:textId="77777777" w:rsidR="004F0025" w:rsidRPr="00EA55B7" w:rsidRDefault="004F0025" w:rsidP="00761359">
      <w:pPr>
        <w:rPr>
          <w:lang w:val="ru-RU"/>
        </w:rPr>
      </w:pPr>
      <w:r w:rsidRPr="00761359">
        <w:rPr>
          <w:color w:val="000000"/>
          <w:szCs w:val="28"/>
          <w:lang w:val="ru-RU"/>
        </w:rPr>
        <w:t xml:space="preserve">Также было добавлено распознавание не только команд консоли, но и цельных строк, которые должны быть заключены в кавычки, чтобы считаться полноценной строкой, а не набором отдельных команд. </w:t>
      </w:r>
      <w:r w:rsidRPr="00EA55B7">
        <w:rPr>
          <w:color w:val="000000"/>
          <w:szCs w:val="28"/>
          <w:lang w:val="ru-RU"/>
        </w:rPr>
        <w:t>Пример такой строки:</w:t>
      </w:r>
      <w:r>
        <w:rPr>
          <w:color w:val="000000"/>
          <w:szCs w:val="28"/>
        </w:rPr>
        <w:t> </w:t>
      </w:r>
      <w:r w:rsidRPr="00EA55B7">
        <w:rPr>
          <w:color w:val="000000"/>
          <w:szCs w:val="28"/>
          <w:lang w:val="ru-RU"/>
        </w:rPr>
        <w:t xml:space="preserve"> “</w:t>
      </w:r>
      <w:r>
        <w:rPr>
          <w:color w:val="000000"/>
          <w:szCs w:val="28"/>
        </w:rPr>
        <w:t>echo</w:t>
      </w:r>
      <w:r w:rsidRPr="00EA55B7">
        <w:rPr>
          <w:color w:val="000000"/>
          <w:szCs w:val="28"/>
          <w:lang w:val="ru-RU"/>
        </w:rPr>
        <w:t xml:space="preserve"> "</w:t>
      </w:r>
      <w:proofErr w:type="spellStart"/>
      <w:r>
        <w:rPr>
          <w:color w:val="000000"/>
          <w:szCs w:val="28"/>
        </w:rPr>
        <w:t>aaaaa</w:t>
      </w:r>
      <w:proofErr w:type="spellEnd"/>
      <w:r w:rsidRPr="00EA55B7">
        <w:rPr>
          <w:color w:val="000000"/>
          <w:szCs w:val="28"/>
          <w:lang w:val="ru-RU"/>
        </w:rPr>
        <w:t>" &gt; /</w:t>
      </w:r>
      <w:r>
        <w:rPr>
          <w:color w:val="000000"/>
          <w:szCs w:val="28"/>
        </w:rPr>
        <w:t>dev</w:t>
      </w:r>
      <w:r w:rsidRPr="00EA55B7">
        <w:rPr>
          <w:color w:val="000000"/>
          <w:szCs w:val="28"/>
          <w:lang w:val="ru-RU"/>
        </w:rPr>
        <w:t>/</w:t>
      </w:r>
      <w:r>
        <w:rPr>
          <w:color w:val="000000"/>
          <w:szCs w:val="28"/>
        </w:rPr>
        <w:t>null</w:t>
      </w:r>
      <w:r w:rsidRPr="00EA55B7">
        <w:rPr>
          <w:color w:val="000000"/>
          <w:szCs w:val="28"/>
          <w:lang w:val="ru-RU"/>
        </w:rPr>
        <w:t>”.</w:t>
      </w:r>
    </w:p>
    <w:p w14:paraId="6BEA46CE" w14:textId="7F4017B4" w:rsidR="004F0025" w:rsidRPr="00EA55B7" w:rsidRDefault="004F0025" w:rsidP="001C12CE">
      <w:pPr>
        <w:pStyle w:val="ac"/>
        <w:rPr>
          <w:lang w:val="ru-RU"/>
        </w:rPr>
      </w:pPr>
      <w:r w:rsidRPr="00EA55B7">
        <w:rPr>
          <w:lang w:val="ru-RU"/>
        </w:rPr>
        <w:t xml:space="preserve">"\'".*"\'" </w:t>
      </w:r>
      <w:r>
        <w:t> </w:t>
      </w:r>
      <w:r w:rsidRPr="00EA55B7">
        <w:rPr>
          <w:lang w:val="ru-RU"/>
        </w:rPr>
        <w:t xml:space="preserve"> </w:t>
      </w:r>
      <w:r>
        <w:t> </w:t>
      </w:r>
      <w:r w:rsidRPr="00EA55B7">
        <w:rPr>
          <w:lang w:val="ru-RU"/>
        </w:rPr>
        <w:t xml:space="preserve"> </w:t>
      </w:r>
      <w:r w:rsidR="00761359" w:rsidRPr="00EA55B7">
        <w:rPr>
          <w:lang w:val="ru-RU"/>
        </w:rPr>
        <w:t>{</w:t>
      </w:r>
      <w:proofErr w:type="spellStart"/>
      <w:r w:rsidR="00761359">
        <w:t>yylval</w:t>
      </w:r>
      <w:proofErr w:type="spellEnd"/>
      <w:r w:rsidR="00761359" w:rsidRPr="00EA55B7">
        <w:rPr>
          <w:lang w:val="ru-RU"/>
        </w:rPr>
        <w:t>.</w:t>
      </w:r>
      <w:proofErr w:type="spellStart"/>
      <w:r w:rsidR="00761359">
        <w:t>ptrchar</w:t>
      </w:r>
      <w:proofErr w:type="spellEnd"/>
      <w:r w:rsidRPr="00EA55B7">
        <w:rPr>
          <w:lang w:val="ru-RU"/>
        </w:rPr>
        <w:t xml:space="preserve"> = </w:t>
      </w:r>
      <w:proofErr w:type="spellStart"/>
      <w:r>
        <w:t>yytext</w:t>
      </w:r>
      <w:proofErr w:type="spellEnd"/>
      <w:r w:rsidRPr="00EA55B7">
        <w:rPr>
          <w:lang w:val="ru-RU"/>
        </w:rPr>
        <w:t xml:space="preserve">; </w:t>
      </w:r>
      <w:r>
        <w:t>return</w:t>
      </w:r>
      <w:r w:rsidRPr="00EA55B7">
        <w:rPr>
          <w:lang w:val="ru-RU"/>
        </w:rPr>
        <w:t xml:space="preserve"> </w:t>
      </w:r>
      <w:r>
        <w:t>ANY</w:t>
      </w:r>
      <w:r w:rsidRPr="00EA55B7">
        <w:rPr>
          <w:lang w:val="ru-RU"/>
        </w:rPr>
        <w:t>_</w:t>
      </w:r>
      <w:r>
        <w:t>STRING</w:t>
      </w:r>
      <w:r w:rsidR="00761359" w:rsidRPr="00EA55B7">
        <w:rPr>
          <w:lang w:val="ru-RU"/>
        </w:rPr>
        <w:t>;}</w:t>
      </w:r>
    </w:p>
    <w:p w14:paraId="15AB3956" w14:textId="4CEEA5E4" w:rsidR="004F0025" w:rsidRPr="004F0025" w:rsidRDefault="004F0025" w:rsidP="001C12CE">
      <w:pPr>
        <w:pStyle w:val="ac"/>
      </w:pPr>
      <w:r w:rsidRPr="004F0025">
        <w:t xml:space="preserve">"\`".*"\`"    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ANY_STRING</w:t>
      </w:r>
      <w:r w:rsidR="00761359">
        <w:t>;}</w:t>
      </w:r>
    </w:p>
    <w:p w14:paraId="64C34C51" w14:textId="28B88AA6" w:rsidR="004F0025" w:rsidRPr="004F0025" w:rsidRDefault="004F0025" w:rsidP="001C12CE">
      <w:pPr>
        <w:pStyle w:val="ac"/>
      </w:pPr>
      <w:r w:rsidRPr="004F0025">
        <w:t xml:space="preserve">"\"".*"\""    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ANY_STRING</w:t>
      </w:r>
      <w:r w:rsidR="00761359">
        <w:t>;}</w:t>
      </w:r>
    </w:p>
    <w:p w14:paraId="3353A27B" w14:textId="77777777" w:rsidR="004F0025" w:rsidRDefault="004F0025" w:rsidP="001C12CE">
      <w:pPr>
        <w:pStyle w:val="ac"/>
      </w:pPr>
    </w:p>
    <w:p w14:paraId="2A8D2778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Далее следует обработка команд </w:t>
      </w:r>
      <w:proofErr w:type="spellStart"/>
      <w:r>
        <w:rPr>
          <w:color w:val="000000"/>
          <w:szCs w:val="28"/>
        </w:rPr>
        <w:t>cmd</w:t>
      </w:r>
      <w:proofErr w:type="spellEnd"/>
      <w:r w:rsidRPr="00EA55B7">
        <w:rPr>
          <w:color w:val="000000"/>
          <w:szCs w:val="28"/>
          <w:lang w:val="ru-RU"/>
        </w:rPr>
        <w:t>, которые выступают в качестве рецептов. Здесь по сути может быть любая последовательность символов.</w:t>
      </w:r>
    </w:p>
    <w:p w14:paraId="042FF7D2" w14:textId="58527BD3" w:rsidR="004F0025" w:rsidRPr="00EA55B7" w:rsidRDefault="004F0025" w:rsidP="001C12CE">
      <w:pPr>
        <w:pStyle w:val="ac"/>
        <w:rPr>
          <w:lang w:val="ru-RU"/>
        </w:rPr>
      </w:pPr>
      <w:r w:rsidRPr="00EA55B7">
        <w:rPr>
          <w:lang w:val="ru-RU"/>
        </w:rPr>
        <w:t>{</w:t>
      </w:r>
      <w:r>
        <w:t>RUN</w:t>
      </w:r>
      <w:r w:rsidRPr="00EA55B7">
        <w:rPr>
          <w:lang w:val="ru-RU"/>
        </w:rPr>
        <w:t>_</w:t>
      </w:r>
      <w:r>
        <w:t>CMD</w:t>
      </w:r>
      <w:r w:rsidRPr="00EA55B7">
        <w:rPr>
          <w:lang w:val="ru-RU"/>
        </w:rPr>
        <w:t>}</w:t>
      </w:r>
      <w:r>
        <w:t> </w:t>
      </w:r>
      <w:r w:rsidRPr="00EA55B7">
        <w:rPr>
          <w:lang w:val="ru-RU"/>
        </w:rPr>
        <w:t xml:space="preserve"> </w:t>
      </w:r>
      <w:r>
        <w:t> </w:t>
      </w:r>
      <w:r w:rsidRPr="00EA55B7">
        <w:rPr>
          <w:lang w:val="ru-RU"/>
        </w:rPr>
        <w:t xml:space="preserve"> </w:t>
      </w:r>
      <w:r>
        <w:t> </w:t>
      </w:r>
      <w:r w:rsidRPr="00EA55B7">
        <w:rPr>
          <w:lang w:val="ru-RU"/>
        </w:rPr>
        <w:t xml:space="preserve"> </w:t>
      </w:r>
      <w:r w:rsidR="00761359" w:rsidRPr="00EA55B7">
        <w:rPr>
          <w:lang w:val="ru-RU"/>
        </w:rPr>
        <w:t>{</w:t>
      </w:r>
      <w:proofErr w:type="spellStart"/>
      <w:r w:rsidR="00761359">
        <w:t>yylval</w:t>
      </w:r>
      <w:proofErr w:type="spellEnd"/>
      <w:r w:rsidR="00761359" w:rsidRPr="00EA55B7">
        <w:rPr>
          <w:lang w:val="ru-RU"/>
        </w:rPr>
        <w:t>.</w:t>
      </w:r>
      <w:proofErr w:type="spellStart"/>
      <w:r w:rsidR="00761359">
        <w:t>ptrchar</w:t>
      </w:r>
      <w:proofErr w:type="spellEnd"/>
      <w:r w:rsidRPr="00EA55B7">
        <w:rPr>
          <w:lang w:val="ru-RU"/>
        </w:rPr>
        <w:t xml:space="preserve"> = </w:t>
      </w:r>
      <w:proofErr w:type="spellStart"/>
      <w:r>
        <w:t>yytext</w:t>
      </w:r>
      <w:proofErr w:type="spellEnd"/>
      <w:r w:rsidRPr="00EA55B7">
        <w:rPr>
          <w:lang w:val="ru-RU"/>
        </w:rPr>
        <w:t xml:space="preserve">; </w:t>
      </w:r>
      <w:r>
        <w:t>return</w:t>
      </w:r>
      <w:r w:rsidRPr="00EA55B7">
        <w:rPr>
          <w:lang w:val="ru-RU"/>
        </w:rPr>
        <w:t xml:space="preserve"> </w:t>
      </w:r>
      <w:r>
        <w:t>RUN</w:t>
      </w:r>
      <w:r w:rsidRPr="00EA55B7">
        <w:rPr>
          <w:lang w:val="ru-RU"/>
        </w:rPr>
        <w:t>_</w:t>
      </w:r>
      <w:r>
        <w:t>COMMAND</w:t>
      </w:r>
      <w:r w:rsidRPr="00EA55B7">
        <w:rPr>
          <w:lang w:val="ru-RU"/>
        </w:rPr>
        <w:t>;}</w:t>
      </w:r>
    </w:p>
    <w:p w14:paraId="3F42E2DE" w14:textId="1AE48DB1" w:rsidR="004F0025" w:rsidRPr="004F0025" w:rsidRDefault="004F0025" w:rsidP="001C12CE">
      <w:pPr>
        <w:pStyle w:val="ac"/>
      </w:pPr>
      <w:r w:rsidRPr="004F0025">
        <w:t xml:space="preserve">{CMD_S}       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COMMAND;}</w:t>
      </w:r>
    </w:p>
    <w:p w14:paraId="0406459B" w14:textId="77777777" w:rsidR="004F0025" w:rsidRDefault="004F0025" w:rsidP="001C12CE">
      <w:pPr>
        <w:pStyle w:val="ac"/>
      </w:pPr>
    </w:p>
    <w:p w14:paraId="7FA8EE72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Комментарии в </w:t>
      </w:r>
      <w:proofErr w:type="spellStart"/>
      <w:r>
        <w:rPr>
          <w:color w:val="000000"/>
          <w:szCs w:val="28"/>
        </w:rPr>
        <w:t>makefile</w:t>
      </w:r>
      <w:proofErr w:type="spellEnd"/>
      <w:r w:rsidRPr="00EA55B7">
        <w:rPr>
          <w:color w:val="000000"/>
          <w:szCs w:val="28"/>
          <w:lang w:val="ru-RU"/>
        </w:rPr>
        <w:t xml:space="preserve"> пишутся с помощью символа «#».</w:t>
      </w:r>
    </w:p>
    <w:p w14:paraId="0ED092E3" w14:textId="68DD3C24" w:rsidR="004F0025" w:rsidRPr="004F0025" w:rsidRDefault="004F0025" w:rsidP="001C12CE">
      <w:pPr>
        <w:pStyle w:val="ac"/>
      </w:pPr>
      <w:r w:rsidRPr="004F0025">
        <w:t>"#"[^\n]*[\n]?    </w:t>
      </w:r>
    </w:p>
    <w:p w14:paraId="729FD186" w14:textId="77777777" w:rsidR="004F0025" w:rsidRDefault="004F0025" w:rsidP="001C12CE">
      <w:pPr>
        <w:pStyle w:val="ac"/>
      </w:pPr>
    </w:p>
    <w:p w14:paraId="09A84BDC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Была реализована обработка условных операторов и директивы </w:t>
      </w:r>
      <w:r>
        <w:rPr>
          <w:color w:val="000000"/>
          <w:szCs w:val="28"/>
        </w:rPr>
        <w:t>define</w:t>
      </w:r>
      <w:r w:rsidRPr="00EA55B7">
        <w:rPr>
          <w:color w:val="000000"/>
          <w:szCs w:val="28"/>
          <w:lang w:val="ru-RU"/>
        </w:rPr>
        <w:t>-</w:t>
      </w:r>
      <w:proofErr w:type="spellStart"/>
      <w:r>
        <w:rPr>
          <w:color w:val="000000"/>
          <w:szCs w:val="28"/>
        </w:rPr>
        <w:t>endef</w:t>
      </w:r>
      <w:proofErr w:type="spellEnd"/>
      <w:r w:rsidRPr="00EA55B7">
        <w:rPr>
          <w:color w:val="000000"/>
          <w:szCs w:val="28"/>
          <w:lang w:val="ru-RU"/>
        </w:rPr>
        <w:t>.</w:t>
      </w:r>
    </w:p>
    <w:p w14:paraId="1872E3F5" w14:textId="77777777" w:rsidR="004F0025" w:rsidRPr="004F0025" w:rsidRDefault="004F0025" w:rsidP="001C12CE">
      <w:pPr>
        <w:pStyle w:val="ac"/>
      </w:pPr>
      <w:r w:rsidRPr="004F0025">
        <w:t>"</w:t>
      </w:r>
      <w:proofErr w:type="spellStart"/>
      <w:r w:rsidRPr="004F0025">
        <w:t>ifeq</w:t>
      </w:r>
      <w:proofErr w:type="spellEnd"/>
      <w:r w:rsidRPr="004F0025">
        <w:t xml:space="preserve"> "      { return IFEQ;}</w:t>
      </w:r>
    </w:p>
    <w:p w14:paraId="0A9FE7DA" w14:textId="77777777" w:rsidR="004F0025" w:rsidRPr="004F0025" w:rsidRDefault="004F0025" w:rsidP="001C12CE">
      <w:pPr>
        <w:pStyle w:val="ac"/>
      </w:pPr>
      <w:r w:rsidRPr="004F0025">
        <w:t>"</w:t>
      </w:r>
      <w:proofErr w:type="spellStart"/>
      <w:r w:rsidRPr="004F0025">
        <w:t>ifneq</w:t>
      </w:r>
      <w:proofErr w:type="spellEnd"/>
      <w:r w:rsidRPr="004F0025">
        <w:t xml:space="preserve"> "     { return IFNEQ;}</w:t>
      </w:r>
    </w:p>
    <w:p w14:paraId="338E525D" w14:textId="77777777" w:rsidR="004F0025" w:rsidRPr="004F0025" w:rsidRDefault="004F0025" w:rsidP="001C12CE">
      <w:pPr>
        <w:pStyle w:val="ac"/>
      </w:pPr>
      <w:r w:rsidRPr="004F0025">
        <w:t>"ifdef "     { return IFDEF;}</w:t>
      </w:r>
    </w:p>
    <w:p w14:paraId="75FA8E27" w14:textId="77777777" w:rsidR="004F0025" w:rsidRPr="004F0025" w:rsidRDefault="004F0025" w:rsidP="001C12CE">
      <w:pPr>
        <w:pStyle w:val="ac"/>
      </w:pPr>
      <w:r w:rsidRPr="004F0025">
        <w:t>"</w:t>
      </w:r>
      <w:proofErr w:type="spellStart"/>
      <w:r w:rsidRPr="004F0025">
        <w:t>ifndef</w:t>
      </w:r>
      <w:proofErr w:type="spellEnd"/>
      <w:r w:rsidRPr="004F0025">
        <w:t xml:space="preserve"> "    { return IFNDEF;}</w:t>
      </w:r>
    </w:p>
    <w:p w14:paraId="282C5C3D" w14:textId="77777777" w:rsidR="004F0025" w:rsidRPr="004F0025" w:rsidRDefault="004F0025" w:rsidP="001C12CE">
      <w:pPr>
        <w:pStyle w:val="ac"/>
      </w:pPr>
      <w:r w:rsidRPr="004F0025">
        <w:t>"else"[ ]?      { return ELSE;}</w:t>
      </w:r>
    </w:p>
    <w:p w14:paraId="48DB638E" w14:textId="77777777" w:rsidR="004F0025" w:rsidRPr="004F0025" w:rsidRDefault="004F0025" w:rsidP="001C12CE">
      <w:pPr>
        <w:pStyle w:val="ac"/>
      </w:pPr>
      <w:r w:rsidRPr="004F0025">
        <w:t>"endif"     { return ENDIF;}</w:t>
      </w:r>
    </w:p>
    <w:p w14:paraId="23871ECC" w14:textId="3E8AE496" w:rsidR="004F0025" w:rsidRPr="004F0025" w:rsidRDefault="004F0025" w:rsidP="001C12CE">
      <w:pPr>
        <w:pStyle w:val="ac"/>
      </w:pPr>
      <w:r w:rsidRPr="004F0025">
        <w:t>"define"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DEFINE;}</w:t>
      </w:r>
    </w:p>
    <w:p w14:paraId="11B53448" w14:textId="48705056" w:rsidR="004F0025" w:rsidRDefault="004F0025" w:rsidP="001C12CE">
      <w:pPr>
        <w:pStyle w:val="ac"/>
      </w:pPr>
      <w:r w:rsidRPr="004F0025">
        <w:t>"</w:t>
      </w:r>
      <w:proofErr w:type="spellStart"/>
      <w:r w:rsidRPr="004F0025">
        <w:t>endef</w:t>
      </w:r>
      <w:proofErr w:type="spellEnd"/>
      <w:r w:rsidRPr="004F0025">
        <w:t xml:space="preserve">"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ENDEF;}</w:t>
      </w:r>
    </w:p>
    <w:p w14:paraId="17C6D613" w14:textId="77777777" w:rsidR="001C12CE" w:rsidRPr="001C12CE" w:rsidRDefault="001C12CE" w:rsidP="001C12CE">
      <w:pPr>
        <w:pStyle w:val="ac"/>
      </w:pPr>
    </w:p>
    <w:p w14:paraId="6FA35C29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Также была реализована обработка специальных слов.</w:t>
      </w:r>
    </w:p>
    <w:p w14:paraId="69137EF6" w14:textId="2B4BEA7F" w:rsidR="004F0025" w:rsidRPr="004F0025" w:rsidRDefault="004F0025" w:rsidP="001C12CE">
      <w:pPr>
        <w:pStyle w:val="ac"/>
      </w:pPr>
      <w:r w:rsidRPr="004F0025">
        <w:t>".PHONY"                    { return SPECIAL</w:t>
      </w:r>
      <w:r w:rsidR="00761359">
        <w:t>;}</w:t>
      </w:r>
    </w:p>
    <w:p w14:paraId="2BFA9D21" w14:textId="5019D00C" w:rsidR="004F0025" w:rsidRPr="004F0025" w:rsidRDefault="004F0025" w:rsidP="001C12CE">
      <w:pPr>
        <w:pStyle w:val="ac"/>
      </w:pPr>
      <w:r w:rsidRPr="004F0025">
        <w:t>".SUFFIXES"                 { return SPECIAL</w:t>
      </w:r>
      <w:r w:rsidR="00761359">
        <w:t>;}</w:t>
      </w:r>
    </w:p>
    <w:p w14:paraId="486AB4D5" w14:textId="3D5DE588" w:rsidR="004F0025" w:rsidRPr="004F0025" w:rsidRDefault="004F0025" w:rsidP="001C12CE">
      <w:pPr>
        <w:pStyle w:val="ac"/>
      </w:pPr>
      <w:r w:rsidRPr="004F0025">
        <w:t>".DEFAULT"                  { return SPECIAL</w:t>
      </w:r>
      <w:r w:rsidR="00761359">
        <w:t>;}</w:t>
      </w:r>
    </w:p>
    <w:p w14:paraId="40A831E9" w14:textId="3D28276D" w:rsidR="004F0025" w:rsidRPr="004F0025" w:rsidRDefault="004F0025" w:rsidP="001C12CE">
      <w:pPr>
        <w:pStyle w:val="ac"/>
      </w:pPr>
      <w:r w:rsidRPr="004F0025">
        <w:t>".PRECIOUS"                 { return SPECIAL</w:t>
      </w:r>
      <w:r w:rsidR="00761359">
        <w:t>;}</w:t>
      </w:r>
    </w:p>
    <w:p w14:paraId="0F8F8C04" w14:textId="0BA190C3" w:rsidR="004F0025" w:rsidRPr="004F0025" w:rsidRDefault="004F0025" w:rsidP="001C12CE">
      <w:pPr>
        <w:pStyle w:val="ac"/>
      </w:pPr>
      <w:r w:rsidRPr="004F0025">
        <w:t>".INTERMEDIATE"             { return SPECIAL</w:t>
      </w:r>
      <w:r w:rsidR="00761359">
        <w:t>;}</w:t>
      </w:r>
    </w:p>
    <w:p w14:paraId="10FB3D2A" w14:textId="0974D8E6" w:rsidR="004F0025" w:rsidRPr="004F0025" w:rsidRDefault="004F0025" w:rsidP="001C12CE">
      <w:pPr>
        <w:pStyle w:val="ac"/>
      </w:pPr>
      <w:r w:rsidRPr="004F0025">
        <w:t>".SECONDARY"                { return SPECIAL</w:t>
      </w:r>
      <w:r w:rsidR="00761359">
        <w:t>;}</w:t>
      </w:r>
    </w:p>
    <w:p w14:paraId="11662138" w14:textId="525E0BDF" w:rsidR="004F0025" w:rsidRPr="004F0025" w:rsidRDefault="004F0025" w:rsidP="001C12CE">
      <w:pPr>
        <w:pStyle w:val="ac"/>
      </w:pPr>
      <w:r w:rsidRPr="004F0025">
        <w:t>".DELETE_ON_ERROR"          { return SPECIAL</w:t>
      </w:r>
      <w:r w:rsidR="00761359">
        <w:t>;}</w:t>
      </w:r>
    </w:p>
    <w:p w14:paraId="16151439" w14:textId="2B0C3136" w:rsidR="004F0025" w:rsidRPr="004F0025" w:rsidRDefault="004F0025" w:rsidP="001C12CE">
      <w:pPr>
        <w:pStyle w:val="ac"/>
      </w:pPr>
      <w:r w:rsidRPr="004F0025">
        <w:t>".IGNORE"                   { return SPECIAL</w:t>
      </w:r>
      <w:r w:rsidR="00761359">
        <w:t>;}</w:t>
      </w:r>
    </w:p>
    <w:p w14:paraId="41B58EFF" w14:textId="64AA94F0" w:rsidR="004F0025" w:rsidRPr="004F0025" w:rsidRDefault="004F0025" w:rsidP="001C12CE">
      <w:pPr>
        <w:pStyle w:val="ac"/>
      </w:pPr>
      <w:r w:rsidRPr="004F0025">
        <w:t>".SILENT"                   { return SPECIAL</w:t>
      </w:r>
      <w:r w:rsidR="00761359">
        <w:t>;}</w:t>
      </w:r>
    </w:p>
    <w:p w14:paraId="6D3BA0A1" w14:textId="24B38929" w:rsidR="004F0025" w:rsidRPr="004F0025" w:rsidRDefault="004F0025" w:rsidP="001C12CE">
      <w:pPr>
        <w:pStyle w:val="ac"/>
      </w:pPr>
      <w:r w:rsidRPr="004F0025">
        <w:t>".EXPORT_ALL_VARIABLES"     { return SPECIAL</w:t>
      </w:r>
      <w:r w:rsidR="00761359">
        <w:t>;}</w:t>
      </w:r>
    </w:p>
    <w:p w14:paraId="238E3215" w14:textId="519D917E" w:rsidR="004F0025" w:rsidRPr="004F0025" w:rsidRDefault="004F0025" w:rsidP="001C12CE">
      <w:pPr>
        <w:pStyle w:val="ac"/>
      </w:pPr>
      <w:r w:rsidRPr="004F0025">
        <w:t>".NOTPARALLEL"              { return SPECIAL</w:t>
      </w:r>
      <w:r w:rsidR="00761359">
        <w:t>;}</w:t>
      </w:r>
    </w:p>
    <w:p w14:paraId="21241132" w14:textId="44B24F61" w:rsidR="004F0025" w:rsidRPr="004F0025" w:rsidRDefault="004F0025" w:rsidP="001C12CE">
      <w:pPr>
        <w:pStyle w:val="ac"/>
      </w:pPr>
      <w:r w:rsidRPr="004F0025">
        <w:t>"include"   { return INCLUDE</w:t>
      </w:r>
      <w:r w:rsidR="00761359">
        <w:t>;}</w:t>
      </w:r>
    </w:p>
    <w:p w14:paraId="7FB45C2A" w14:textId="1AA4F92C" w:rsidR="004F0025" w:rsidRPr="004F0025" w:rsidRDefault="004F0025" w:rsidP="001C12CE">
      <w:pPr>
        <w:pStyle w:val="ac"/>
      </w:pPr>
      <w:r w:rsidRPr="004F0025">
        <w:t>"export"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  </w:t>
      </w:r>
      <w:r w:rsidR="00761359">
        <w:t>{</w:t>
      </w:r>
      <w:proofErr w:type="spellStart"/>
      <w:r w:rsidR="00761359">
        <w:t>yylval.ptrchar</w:t>
      </w:r>
      <w:proofErr w:type="spellEnd"/>
      <w:r w:rsidRPr="004F0025">
        <w:t xml:space="preserve"> = </w:t>
      </w:r>
      <w:proofErr w:type="spellStart"/>
      <w:r w:rsidRPr="004F0025">
        <w:t>yytext</w:t>
      </w:r>
      <w:proofErr w:type="spellEnd"/>
      <w:r w:rsidRPr="004F0025">
        <w:t>; return EXPORT;}</w:t>
      </w:r>
    </w:p>
    <w:p w14:paraId="4540AF85" w14:textId="77777777" w:rsidR="004F0025" w:rsidRDefault="004F0025" w:rsidP="001C12CE">
      <w:pPr>
        <w:pStyle w:val="ac"/>
      </w:pPr>
    </w:p>
    <w:p w14:paraId="5D9A4952" w14:textId="77777777" w:rsidR="004F0025" w:rsidRPr="001C12CE" w:rsidRDefault="004F0025" w:rsidP="00761359">
      <w:pPr>
        <w:rPr>
          <w:lang w:val="ru-RU"/>
        </w:rPr>
      </w:pPr>
      <w:r w:rsidRPr="001C12CE">
        <w:rPr>
          <w:color w:val="000000"/>
          <w:szCs w:val="28"/>
          <w:lang w:val="ru-RU"/>
        </w:rPr>
        <w:lastRenderedPageBreak/>
        <w:t xml:space="preserve">Кроме того, в </w:t>
      </w:r>
      <w:proofErr w:type="spellStart"/>
      <w:r>
        <w:rPr>
          <w:color w:val="000000"/>
          <w:szCs w:val="28"/>
        </w:rPr>
        <w:t>makefile</w:t>
      </w:r>
      <w:proofErr w:type="spellEnd"/>
      <w:r w:rsidRPr="001C12CE">
        <w:rPr>
          <w:color w:val="000000"/>
          <w:szCs w:val="28"/>
          <w:lang w:val="ru-RU"/>
        </w:rPr>
        <w:t xml:space="preserve"> есть некоторые свои встроенные функции, каждая из которых обладает собственным синтаксисом. Аргументы функции могут передаваться напрямую (1) или через переменные (2):</w:t>
      </w:r>
    </w:p>
    <w:p w14:paraId="02FBBDFD" w14:textId="77777777" w:rsidR="004F0025" w:rsidRPr="004F0025" w:rsidRDefault="004F0025" w:rsidP="001C12CE">
      <w:pPr>
        <w:pStyle w:val="ac"/>
      </w:pPr>
      <w:r w:rsidRPr="004F0025">
        <w:t>$(</w:t>
      </w:r>
      <w:proofErr w:type="spellStart"/>
      <w:r w:rsidRPr="004F0025">
        <w:t>subst</w:t>
      </w:r>
      <w:proofErr w:type="spellEnd"/>
      <w:r w:rsidRPr="004F0025">
        <w:t xml:space="preserve"> </w:t>
      </w:r>
      <w:proofErr w:type="spellStart"/>
      <w:r w:rsidRPr="004F0025">
        <w:t>ee,EE,feet</w:t>
      </w:r>
      <w:proofErr w:type="spellEnd"/>
      <w:r w:rsidRPr="004F0025">
        <w:t xml:space="preserve"> on the street)</w:t>
      </w:r>
    </w:p>
    <w:p w14:paraId="0EB4354E" w14:textId="77777777" w:rsidR="004F0025" w:rsidRPr="00EA55B7" w:rsidRDefault="004F0025" w:rsidP="001C12CE">
      <w:pPr>
        <w:pStyle w:val="ac"/>
        <w:rPr>
          <w:lang w:val="ru-RU"/>
        </w:rPr>
      </w:pPr>
      <w:r w:rsidRPr="00EA55B7">
        <w:rPr>
          <w:shd w:val="clear" w:color="auto" w:fill="F2EFE4"/>
          <w:lang w:val="ru-RU"/>
        </w:rPr>
        <w:t>$(</w:t>
      </w:r>
      <w:proofErr w:type="spellStart"/>
      <w:r>
        <w:rPr>
          <w:shd w:val="clear" w:color="auto" w:fill="F2EFE4"/>
        </w:rPr>
        <w:t>subst</w:t>
      </w:r>
      <w:proofErr w:type="spellEnd"/>
      <w:r w:rsidRPr="00EA55B7">
        <w:rPr>
          <w:shd w:val="clear" w:color="auto" w:fill="F2EFE4"/>
          <w:lang w:val="ru-RU"/>
        </w:rPr>
        <w:t xml:space="preserve"> $(</w:t>
      </w:r>
      <w:r>
        <w:rPr>
          <w:shd w:val="clear" w:color="auto" w:fill="F2EFE4"/>
        </w:rPr>
        <w:t>space</w:t>
      </w:r>
      <w:r w:rsidRPr="00EA55B7">
        <w:rPr>
          <w:shd w:val="clear" w:color="auto" w:fill="F2EFE4"/>
          <w:lang w:val="ru-RU"/>
        </w:rPr>
        <w:t>),$(</w:t>
      </w:r>
      <w:r>
        <w:rPr>
          <w:shd w:val="clear" w:color="auto" w:fill="F2EFE4"/>
        </w:rPr>
        <w:t>comma</w:t>
      </w:r>
      <w:r w:rsidRPr="00EA55B7">
        <w:rPr>
          <w:shd w:val="clear" w:color="auto" w:fill="F2EFE4"/>
          <w:lang w:val="ru-RU"/>
        </w:rPr>
        <w:t>),$(</w:t>
      </w:r>
      <w:r>
        <w:rPr>
          <w:shd w:val="clear" w:color="auto" w:fill="F2EFE4"/>
        </w:rPr>
        <w:t>foo</w:t>
      </w:r>
      <w:r w:rsidRPr="00EA55B7">
        <w:rPr>
          <w:shd w:val="clear" w:color="auto" w:fill="F2EFE4"/>
          <w:lang w:val="ru-RU"/>
        </w:rPr>
        <w:t>))</w:t>
      </w:r>
    </w:p>
    <w:p w14:paraId="21C562AE" w14:textId="77777777" w:rsidR="001C12CE" w:rsidRPr="00EA55B7" w:rsidRDefault="001C12CE" w:rsidP="001C12CE">
      <w:pPr>
        <w:pStyle w:val="ac"/>
        <w:rPr>
          <w:lang w:val="ru-RU"/>
        </w:rPr>
      </w:pPr>
    </w:p>
    <w:p w14:paraId="70616F6E" w14:textId="77777777" w:rsidR="00B80EA2" w:rsidRPr="00B80EA2" w:rsidRDefault="00B80EA2" w:rsidP="00B80EA2">
      <w:pPr>
        <w:rPr>
          <w:rFonts w:eastAsia="Times New Roman"/>
          <w:sz w:val="24"/>
          <w:szCs w:val="24"/>
          <w:lang w:val="ru-RU" w:eastAsia="ru-RU"/>
        </w:rPr>
      </w:pPr>
      <w:r w:rsidRPr="00B80EA2">
        <w:rPr>
          <w:rFonts w:eastAsia="Times New Roman"/>
          <w:lang w:val="ru-RU" w:eastAsia="ru-RU"/>
        </w:rPr>
        <w:t xml:space="preserve">Поскольку внутри функций можно ссылаться на переменные и другие функции, оборачиваемые скобками, то такие конструкции было решено обрабатывать следующим образом: распознается начало функции, вызывается функция, которая из </w:t>
      </w:r>
      <w:proofErr w:type="spellStart"/>
      <w:r w:rsidRPr="00B80EA2">
        <w:rPr>
          <w:rFonts w:eastAsia="Times New Roman"/>
          <w:lang w:val="ru-RU" w:eastAsia="ru-RU"/>
        </w:rPr>
        <w:t>stdin</w:t>
      </w:r>
      <w:proofErr w:type="spellEnd"/>
      <w:r w:rsidRPr="00B80EA2">
        <w:rPr>
          <w:rFonts w:eastAsia="Times New Roman"/>
          <w:lang w:val="ru-RU" w:eastAsia="ru-RU"/>
        </w:rPr>
        <w:t xml:space="preserve"> посимвольно считывает входную последовательность, проверяя скобки. Если скобки считаются закрытыми, то мы выходим из функции, тем самым обозначая конец конструкции.</w:t>
      </w:r>
    </w:p>
    <w:p w14:paraId="31C3FD9A" w14:textId="77777777" w:rsidR="004F0025" w:rsidRPr="004F0025" w:rsidRDefault="004F0025" w:rsidP="001C12CE">
      <w:pPr>
        <w:pStyle w:val="ac"/>
      </w:pPr>
      <w:r w:rsidRPr="004F0025">
        <w:rPr>
          <w:shd w:val="clear" w:color="auto" w:fill="FFFFFF"/>
        </w:rPr>
        <w:t xml:space="preserve">$(if </w:t>
      </w:r>
      <w:proofErr w:type="spellStart"/>
      <w:r w:rsidRPr="004F0025">
        <w:rPr>
          <w:shd w:val="clear" w:color="auto" w:fill="FFFFFF"/>
        </w:rPr>
        <w:t>condition,then</w:t>
      </w:r>
      <w:proofErr w:type="spellEnd"/>
      <w:r w:rsidRPr="004F0025">
        <w:rPr>
          <w:shd w:val="clear" w:color="auto" w:fill="FFFFFF"/>
        </w:rPr>
        <w:t>-part[,else-part])</w:t>
      </w:r>
    </w:p>
    <w:p w14:paraId="46E4C6D3" w14:textId="77777777" w:rsidR="004F0025" w:rsidRPr="004F0025" w:rsidRDefault="004F0025" w:rsidP="001C12CE">
      <w:pPr>
        <w:pStyle w:val="ac"/>
      </w:pPr>
      <w:r w:rsidRPr="004F0025">
        <w:rPr>
          <w:shd w:val="clear" w:color="auto" w:fill="FFFFFF"/>
        </w:rPr>
        <w:t>$(or condition1[,condition2[,condition3…]])</w:t>
      </w:r>
    </w:p>
    <w:p w14:paraId="51AC6A3D" w14:textId="7E575936" w:rsidR="004F0025" w:rsidRDefault="004F0025" w:rsidP="001C12CE">
      <w:pPr>
        <w:pStyle w:val="ac"/>
        <w:rPr>
          <w:shd w:val="clear" w:color="auto" w:fill="FFFFFF"/>
        </w:rPr>
      </w:pPr>
      <w:r w:rsidRPr="004F0025">
        <w:rPr>
          <w:shd w:val="clear" w:color="auto" w:fill="FFFFFF"/>
        </w:rPr>
        <w:t>$(and condition1[,condition2[,condition3…]])</w:t>
      </w:r>
    </w:p>
    <w:p w14:paraId="780657E9" w14:textId="77777777" w:rsidR="001C12CE" w:rsidRPr="00EA55B7" w:rsidRDefault="001C12CE" w:rsidP="001C12CE">
      <w:pPr>
        <w:pStyle w:val="ac"/>
      </w:pPr>
    </w:p>
    <w:p w14:paraId="7D709436" w14:textId="77777777" w:rsidR="00C9527D" w:rsidRPr="00C9527D" w:rsidRDefault="00C9527D" w:rsidP="00C9527D">
      <w:pPr>
        <w:rPr>
          <w:shd w:val="clear" w:color="auto" w:fill="FFFFFF"/>
          <w:lang w:val="ru-RU"/>
        </w:rPr>
      </w:pPr>
      <w:r w:rsidRPr="00C9527D">
        <w:rPr>
          <w:shd w:val="clear" w:color="auto" w:fill="FFFFFF"/>
          <w:lang w:val="ru-RU"/>
        </w:rPr>
        <w:t>Поскольку некоторые параметры данных функций могут быть опциональными, они также укладываются в регулярное выражение .*, и их реализация также ложится на плечи программиста.</w:t>
      </w:r>
    </w:p>
    <w:p w14:paraId="359EBA56" w14:textId="18EDFF87" w:rsidR="004F0025" w:rsidRPr="00EA55B7" w:rsidRDefault="004F0025" w:rsidP="00C9527D">
      <w:pPr>
        <w:rPr>
          <w:lang w:val="ru-RU"/>
        </w:rPr>
      </w:pPr>
      <w:r w:rsidRPr="00C9527D">
        <w:rPr>
          <w:szCs w:val="28"/>
          <w:lang w:val="ru-RU"/>
        </w:rPr>
        <w:t xml:space="preserve">Использование функций ограничивается жесткими правилами, поэтому пользователь должен также самостоятельно проверять корректность вводимых </w:t>
      </w:r>
      <w:proofErr w:type="spellStart"/>
      <w:r w:rsidRPr="00C9527D">
        <w:rPr>
          <w:szCs w:val="28"/>
          <w:lang w:val="ru-RU"/>
        </w:rPr>
        <w:t>аругментов</w:t>
      </w:r>
      <w:proofErr w:type="spellEnd"/>
      <w:r w:rsidRPr="00C9527D">
        <w:rPr>
          <w:szCs w:val="28"/>
          <w:lang w:val="ru-RU"/>
        </w:rPr>
        <w:t xml:space="preserve">. </w:t>
      </w:r>
      <w:r w:rsidRPr="00EA55B7">
        <w:rPr>
          <w:szCs w:val="28"/>
          <w:lang w:val="ru-RU"/>
        </w:rPr>
        <w:t>Разработанный в данной работе анализатор не берет на себя такую ответственность, он служит лишь помощником с точки зрения синтаксиса и лексики файла.</w:t>
      </w:r>
    </w:p>
    <w:p w14:paraId="42376BC6" w14:textId="77777777" w:rsidR="00732809" w:rsidRPr="00732809" w:rsidRDefault="00732809" w:rsidP="00732809">
      <w:pPr>
        <w:pStyle w:val="ac"/>
        <w:rPr>
          <w:sz w:val="24"/>
          <w:szCs w:val="24"/>
        </w:rPr>
      </w:pPr>
      <w:r w:rsidRPr="00732809">
        <w:t>"$"[(\{]"</w:t>
      </w:r>
      <w:proofErr w:type="spellStart"/>
      <w:r w:rsidRPr="00732809">
        <w:t>abspath</w:t>
      </w:r>
      <w:proofErr w:type="spellEnd"/>
      <w:r w:rsidRPr="00732809">
        <w:t xml:space="preserve"> " { </w:t>
      </w:r>
      <w:proofErr w:type="spellStart"/>
      <w:r w:rsidRPr="00732809">
        <w:t>yylval.ptrchar</w:t>
      </w:r>
      <w:proofErr w:type="spellEnd"/>
      <w:r w:rsidRPr="00732809">
        <w:t xml:space="preserve"> = </w:t>
      </w:r>
      <w:proofErr w:type="spellStart"/>
      <w:r w:rsidRPr="00732809">
        <w:t>yytext</w:t>
      </w:r>
      <w:proofErr w:type="spellEnd"/>
      <w:r w:rsidRPr="00732809">
        <w:t xml:space="preserve">; </w:t>
      </w:r>
      <w:proofErr w:type="spellStart"/>
      <w:r w:rsidRPr="00732809">
        <w:t>check_brackets</w:t>
      </w:r>
      <w:proofErr w:type="spellEnd"/>
      <w:r w:rsidRPr="00732809">
        <w:t>(</w:t>
      </w:r>
      <w:proofErr w:type="spellStart"/>
      <w:r w:rsidRPr="00732809">
        <w:t>yylval.ptrchar</w:t>
      </w:r>
      <w:proofErr w:type="spellEnd"/>
      <w:r w:rsidRPr="00732809">
        <w:t>); return FUNCTION;}</w:t>
      </w:r>
    </w:p>
    <w:p w14:paraId="632E5315" w14:textId="77777777" w:rsidR="00732809" w:rsidRPr="00732809" w:rsidRDefault="00732809" w:rsidP="00732809">
      <w:pPr>
        <w:pStyle w:val="ac"/>
        <w:rPr>
          <w:sz w:val="24"/>
          <w:szCs w:val="24"/>
        </w:rPr>
      </w:pPr>
      <w:r w:rsidRPr="00732809">
        <w:t>"$"[(\{]"</w:t>
      </w:r>
      <w:proofErr w:type="spellStart"/>
      <w:r w:rsidRPr="00732809">
        <w:t>addsuffix</w:t>
      </w:r>
      <w:proofErr w:type="spellEnd"/>
      <w:r w:rsidRPr="00732809">
        <w:t xml:space="preserve"> " { </w:t>
      </w:r>
      <w:proofErr w:type="spellStart"/>
      <w:r w:rsidRPr="00732809">
        <w:t>yylval.ptrchar</w:t>
      </w:r>
      <w:proofErr w:type="spellEnd"/>
      <w:r w:rsidRPr="00732809">
        <w:t xml:space="preserve"> = </w:t>
      </w:r>
      <w:proofErr w:type="spellStart"/>
      <w:r w:rsidRPr="00732809">
        <w:t>yytext</w:t>
      </w:r>
      <w:proofErr w:type="spellEnd"/>
      <w:r w:rsidRPr="00732809">
        <w:t xml:space="preserve">; </w:t>
      </w:r>
      <w:proofErr w:type="spellStart"/>
      <w:r w:rsidRPr="00732809">
        <w:t>check_brackets</w:t>
      </w:r>
      <w:proofErr w:type="spellEnd"/>
      <w:r w:rsidRPr="00732809">
        <w:t>(</w:t>
      </w:r>
      <w:proofErr w:type="spellStart"/>
      <w:r w:rsidRPr="00732809">
        <w:t>yylval.ptrchar</w:t>
      </w:r>
      <w:proofErr w:type="spellEnd"/>
      <w:r w:rsidRPr="00732809">
        <w:t>); return FUNCTION;}</w:t>
      </w:r>
    </w:p>
    <w:p w14:paraId="033649C3" w14:textId="77777777" w:rsidR="00732809" w:rsidRPr="00732809" w:rsidRDefault="00732809" w:rsidP="00732809">
      <w:pPr>
        <w:pStyle w:val="ac"/>
        <w:rPr>
          <w:sz w:val="24"/>
          <w:szCs w:val="24"/>
        </w:rPr>
      </w:pPr>
      <w:r w:rsidRPr="00732809">
        <w:t>"$"[(\{]"</w:t>
      </w:r>
      <w:proofErr w:type="spellStart"/>
      <w:r w:rsidRPr="00732809">
        <w:t>addprefix</w:t>
      </w:r>
      <w:proofErr w:type="spellEnd"/>
      <w:r w:rsidRPr="00732809">
        <w:t xml:space="preserve"> " { </w:t>
      </w:r>
      <w:proofErr w:type="spellStart"/>
      <w:r w:rsidRPr="00732809">
        <w:t>yylval.ptrchar</w:t>
      </w:r>
      <w:proofErr w:type="spellEnd"/>
      <w:r w:rsidRPr="00732809">
        <w:t xml:space="preserve"> = </w:t>
      </w:r>
      <w:proofErr w:type="spellStart"/>
      <w:r w:rsidRPr="00732809">
        <w:t>yytext</w:t>
      </w:r>
      <w:proofErr w:type="spellEnd"/>
      <w:r w:rsidRPr="00732809">
        <w:t xml:space="preserve">; </w:t>
      </w:r>
      <w:proofErr w:type="spellStart"/>
      <w:r w:rsidRPr="00732809">
        <w:t>check_brackets</w:t>
      </w:r>
      <w:proofErr w:type="spellEnd"/>
      <w:r w:rsidRPr="00732809">
        <w:t>(</w:t>
      </w:r>
      <w:proofErr w:type="spellStart"/>
      <w:r w:rsidRPr="00732809">
        <w:t>yylval.ptrchar</w:t>
      </w:r>
      <w:proofErr w:type="spellEnd"/>
      <w:r w:rsidRPr="00732809">
        <w:t>); return FUNCTION;}</w:t>
      </w:r>
    </w:p>
    <w:p w14:paraId="44629BA0" w14:textId="6D4C2909" w:rsidR="004F0025" w:rsidRDefault="00732809" w:rsidP="00732809">
      <w:pPr>
        <w:pStyle w:val="ac"/>
        <w:rPr>
          <w:lang w:val="ru-RU"/>
        </w:rPr>
      </w:pPr>
      <w:r>
        <w:rPr>
          <w:lang w:val="ru-RU"/>
        </w:rPr>
        <w:t>…</w:t>
      </w:r>
    </w:p>
    <w:p w14:paraId="1DCF3123" w14:textId="77777777" w:rsidR="00732809" w:rsidRPr="00732809" w:rsidRDefault="00732809" w:rsidP="00732809">
      <w:pPr>
        <w:pStyle w:val="ac"/>
        <w:rPr>
          <w:lang w:val="ru-RU"/>
        </w:rPr>
      </w:pPr>
    </w:p>
    <w:p w14:paraId="15F91062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При нахождении любого другого символа или слова, которые не описаны, будет возвращена ошибка «Неизвестный символ».</w:t>
      </w:r>
    </w:p>
    <w:p w14:paraId="0EF64F7A" w14:textId="45005CBF" w:rsidR="004F0025" w:rsidRPr="004F0025" w:rsidRDefault="004F0025" w:rsidP="00C9527D">
      <w:pPr>
        <w:pStyle w:val="ac"/>
      </w:pPr>
      <w:r w:rsidRPr="004F0025">
        <w:t>.         {</w:t>
      </w:r>
      <w:proofErr w:type="spellStart"/>
      <w:r w:rsidRPr="004F0025">
        <w:t>printf</w:t>
      </w:r>
      <w:proofErr w:type="spellEnd"/>
      <w:r w:rsidRPr="004F0025">
        <w:t>("\</w:t>
      </w:r>
      <w:proofErr w:type="spellStart"/>
      <w:r w:rsidRPr="004F0025">
        <w:t>n%c</w:t>
      </w:r>
      <w:proofErr w:type="spellEnd"/>
      <w:r w:rsidRPr="004F0025">
        <w:t>\n", *</w:t>
      </w:r>
      <w:proofErr w:type="spellStart"/>
      <w:r w:rsidRPr="004F0025">
        <w:t>yytext</w:t>
      </w:r>
      <w:proofErr w:type="spellEnd"/>
      <w:r w:rsidRPr="004F0025">
        <w:t xml:space="preserve">); </w:t>
      </w:r>
      <w:proofErr w:type="spellStart"/>
      <w:r w:rsidRPr="004F0025">
        <w:t>yyerror</w:t>
      </w:r>
      <w:proofErr w:type="spellEnd"/>
      <w:r w:rsidRPr="004F0025">
        <w:t>("Unknown symbol");}</w:t>
      </w:r>
    </w:p>
    <w:p w14:paraId="645A97D6" w14:textId="50DFD4B6" w:rsidR="004F0025" w:rsidRPr="004F0025" w:rsidRDefault="004F0025" w:rsidP="00732809">
      <w:pPr>
        <w:ind w:firstLine="0"/>
        <w:rPr>
          <w:lang w:val="ru-RU"/>
        </w:rPr>
      </w:pPr>
    </w:p>
    <w:p w14:paraId="027FE6E1" w14:textId="77777777" w:rsidR="004F0025" w:rsidRDefault="004F0025" w:rsidP="00C9527D">
      <w:pPr>
        <w:pStyle w:val="21"/>
        <w:spacing w:line="360" w:lineRule="auto"/>
      </w:pPr>
      <w:r>
        <w:lastRenderedPageBreak/>
        <w:t>Разработка синтаксического анализатора</w:t>
      </w:r>
    </w:p>
    <w:p w14:paraId="328168B4" w14:textId="4677941D" w:rsidR="004F0025" w:rsidRPr="00EA55B7" w:rsidRDefault="00C9527D" w:rsidP="00C9527D">
      <w:pPr>
        <w:rPr>
          <w:lang w:val="ru-RU"/>
        </w:rPr>
      </w:pPr>
      <w:r>
        <w:rPr>
          <w:color w:val="000000"/>
          <w:szCs w:val="28"/>
          <w:lang w:val="ru-RU"/>
        </w:rPr>
        <w:t>Р</w:t>
      </w:r>
      <w:r w:rsidR="004F0025" w:rsidRPr="00EA55B7">
        <w:rPr>
          <w:color w:val="000000"/>
          <w:szCs w:val="28"/>
          <w:lang w:val="ru-RU"/>
        </w:rPr>
        <w:t>ассмотрим код синтаксического анализатора. В качестве входного потока может поступить либо строка, либо несколько строк.</w:t>
      </w:r>
    </w:p>
    <w:p w14:paraId="299A8B92" w14:textId="77777777" w:rsidR="004F0025" w:rsidRPr="00EA55B7" w:rsidRDefault="004F0025" w:rsidP="00C9527D">
      <w:pPr>
        <w:pStyle w:val="ac"/>
        <w:rPr>
          <w:lang w:val="ru-RU"/>
        </w:rPr>
      </w:pPr>
      <w:r w:rsidRPr="00EA55B7">
        <w:rPr>
          <w:lang w:val="ru-RU"/>
        </w:rPr>
        <w:t>%%</w:t>
      </w:r>
    </w:p>
    <w:p w14:paraId="28E93323" w14:textId="77777777" w:rsidR="004F0025" w:rsidRPr="00EA55B7" w:rsidRDefault="004F0025" w:rsidP="00C9527D">
      <w:pPr>
        <w:pStyle w:val="ac"/>
        <w:rPr>
          <w:lang w:val="ru-RU"/>
        </w:rPr>
      </w:pPr>
      <w:r>
        <w:t>input</w:t>
      </w:r>
      <w:r w:rsidRPr="00EA55B7">
        <w:rPr>
          <w:lang w:val="ru-RU"/>
        </w:rPr>
        <w:t xml:space="preserve">: </w:t>
      </w:r>
      <w:r>
        <w:t>line</w:t>
      </w:r>
    </w:p>
    <w:p w14:paraId="2321C21F" w14:textId="77777777" w:rsidR="00C9527D" w:rsidRPr="00EA55B7" w:rsidRDefault="004F0025" w:rsidP="00C9527D">
      <w:pPr>
        <w:pStyle w:val="ac"/>
        <w:rPr>
          <w:lang w:val="ru-RU"/>
        </w:rPr>
      </w:pPr>
      <w:r>
        <w:t>   </w:t>
      </w:r>
      <w:r w:rsidR="00C9527D" w:rsidRPr="00EA55B7">
        <w:rPr>
          <w:lang w:val="ru-RU"/>
        </w:rPr>
        <w:tab/>
      </w:r>
      <w:r>
        <w:t> </w:t>
      </w:r>
      <w:r w:rsidRPr="00EA55B7">
        <w:rPr>
          <w:lang w:val="ru-RU"/>
        </w:rPr>
        <w:t xml:space="preserve">| </w:t>
      </w:r>
      <w:r>
        <w:t>input</w:t>
      </w:r>
      <w:r w:rsidRPr="00EA55B7">
        <w:rPr>
          <w:lang w:val="ru-RU"/>
        </w:rPr>
        <w:t xml:space="preserve"> </w:t>
      </w:r>
      <w:r>
        <w:t>line</w:t>
      </w:r>
    </w:p>
    <w:p w14:paraId="73CBE15F" w14:textId="73D73BE5" w:rsidR="004F0025" w:rsidRPr="00EA55B7" w:rsidRDefault="004F0025" w:rsidP="00C9527D">
      <w:pPr>
        <w:pStyle w:val="ac"/>
        <w:ind w:left="1415" w:firstLine="1"/>
        <w:rPr>
          <w:lang w:val="ru-RU"/>
        </w:rPr>
      </w:pPr>
      <w:r w:rsidRPr="00EA55B7">
        <w:rPr>
          <w:lang w:val="ru-RU"/>
        </w:rPr>
        <w:t>;</w:t>
      </w:r>
    </w:p>
    <w:p w14:paraId="6F91F2BE" w14:textId="77777777" w:rsidR="004F0025" w:rsidRPr="004F0025" w:rsidRDefault="004F0025" w:rsidP="00C9527D">
      <w:pPr>
        <w:pStyle w:val="ac"/>
        <w:rPr>
          <w:lang w:val="ru-RU"/>
        </w:rPr>
      </w:pPr>
    </w:p>
    <w:p w14:paraId="4D1A5F54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Строка представляет из себя либо пустую строку, либо цель, либо инициализацию переменных, либо </w:t>
      </w:r>
      <w:proofErr w:type="spellStart"/>
      <w:r w:rsidRPr="00EA55B7">
        <w:rPr>
          <w:color w:val="000000"/>
          <w:szCs w:val="28"/>
          <w:lang w:val="ru-RU"/>
        </w:rPr>
        <w:t>инклуды</w:t>
      </w:r>
      <w:proofErr w:type="spellEnd"/>
      <w:r w:rsidRPr="00EA55B7">
        <w:rPr>
          <w:color w:val="000000"/>
          <w:szCs w:val="28"/>
          <w:lang w:val="ru-RU"/>
        </w:rPr>
        <w:t xml:space="preserve">. Функция может быть вызвана внутри </w:t>
      </w:r>
      <w:proofErr w:type="spellStart"/>
      <w:r w:rsidRPr="00EA55B7">
        <w:rPr>
          <w:color w:val="000000"/>
          <w:szCs w:val="28"/>
          <w:lang w:val="ru-RU"/>
        </w:rPr>
        <w:t>таргета</w:t>
      </w:r>
      <w:proofErr w:type="spellEnd"/>
      <w:r w:rsidRPr="00EA55B7">
        <w:rPr>
          <w:color w:val="000000"/>
          <w:szCs w:val="28"/>
          <w:lang w:val="ru-RU"/>
        </w:rPr>
        <w:t>, а может быть и вне его. Она может быть присвоена переменной, а может просто выполнить какое-то действие и не вернуть ничего.</w:t>
      </w:r>
    </w:p>
    <w:p w14:paraId="58BDFA45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line: EOL</w:t>
      </w:r>
    </w:p>
    <w:p w14:paraId="0B36FDE4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   | COMMAND          </w:t>
      </w:r>
    </w:p>
    <w:p w14:paraId="57B6B89E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   | target          </w:t>
      </w:r>
    </w:p>
    <w:p w14:paraId="17D5665C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</w:t>
      </w:r>
      <w:proofErr w:type="spellStart"/>
      <w:r w:rsidRPr="00954A29">
        <w:t>variable_init</w:t>
      </w:r>
      <w:proofErr w:type="spellEnd"/>
      <w:r w:rsidRPr="00954A29">
        <w:t>    </w:t>
      </w:r>
    </w:p>
    <w:p w14:paraId="70C48C8B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   | condition EOL    </w:t>
      </w:r>
    </w:p>
    <w:p w14:paraId="3F50A862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   | FUNCTION EOL    </w:t>
      </w:r>
    </w:p>
    <w:p w14:paraId="1458830F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INCLUDE </w:t>
      </w:r>
      <w:proofErr w:type="spellStart"/>
      <w:r w:rsidRPr="00954A29">
        <w:t>spec_incs</w:t>
      </w:r>
      <w:proofErr w:type="spellEnd"/>
      <w:r w:rsidRPr="00954A29">
        <w:t xml:space="preserve"> EOL</w:t>
      </w:r>
    </w:p>
    <w:p w14:paraId="22A8868E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SPECIAL COLON </w:t>
      </w:r>
      <w:proofErr w:type="spellStart"/>
      <w:r w:rsidRPr="00954A29">
        <w:t>spec_incs</w:t>
      </w:r>
      <w:proofErr w:type="spellEnd"/>
      <w:r w:rsidRPr="00954A29">
        <w:t xml:space="preserve"> EOL</w:t>
      </w:r>
    </w:p>
    <w:p w14:paraId="363EC097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>   | SPECIAL COLON EOL</w:t>
      </w:r>
    </w:p>
    <w:p w14:paraId="206F33E1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DEFINE </w:t>
      </w:r>
      <w:proofErr w:type="spellStart"/>
      <w:r w:rsidRPr="00954A29">
        <w:t>variable_init</w:t>
      </w:r>
      <w:proofErr w:type="spellEnd"/>
      <w:r w:rsidRPr="00954A29">
        <w:t xml:space="preserve"> ENDEF EOL </w:t>
      </w:r>
    </w:p>
    <w:p w14:paraId="6525FC1A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EXPORT </w:t>
      </w:r>
      <w:proofErr w:type="spellStart"/>
      <w:r w:rsidRPr="00954A29">
        <w:t>spec_incs</w:t>
      </w:r>
      <w:proofErr w:type="spellEnd"/>
      <w:r w:rsidRPr="00954A29">
        <w:t xml:space="preserve"> EOL </w:t>
      </w:r>
    </w:p>
    <w:p w14:paraId="7D456894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UNEXPORT </w:t>
      </w:r>
      <w:proofErr w:type="spellStart"/>
      <w:r w:rsidRPr="00954A29">
        <w:t>spec_incs</w:t>
      </w:r>
      <w:proofErr w:type="spellEnd"/>
      <w:r w:rsidRPr="00954A29">
        <w:t xml:space="preserve"> EOL</w:t>
      </w:r>
    </w:p>
    <w:p w14:paraId="6AC9EE9F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EXPORT </w:t>
      </w:r>
      <w:proofErr w:type="spellStart"/>
      <w:r w:rsidRPr="00954A29">
        <w:t>variable_init</w:t>
      </w:r>
      <w:proofErr w:type="spellEnd"/>
    </w:p>
    <w:p w14:paraId="5FD44983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UNEXPORT </w:t>
      </w:r>
      <w:proofErr w:type="spellStart"/>
      <w:r w:rsidRPr="00954A29">
        <w:t>variable_init</w:t>
      </w:r>
      <w:proofErr w:type="spellEnd"/>
    </w:p>
    <w:p w14:paraId="6E151B40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</w:t>
      </w:r>
      <w:proofErr w:type="spellStart"/>
      <w:r w:rsidRPr="00954A29">
        <w:t>target_names</w:t>
      </w:r>
      <w:proofErr w:type="spellEnd"/>
      <w:r w:rsidRPr="00954A29">
        <w:t xml:space="preserve"> COLON ';' EOL</w:t>
      </w:r>
    </w:p>
    <w:p w14:paraId="3AC35F56" w14:textId="77777777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 xml:space="preserve">   | </w:t>
      </w:r>
      <w:proofErr w:type="spellStart"/>
      <w:r w:rsidRPr="00954A29">
        <w:t>target_names</w:t>
      </w:r>
      <w:proofErr w:type="spellEnd"/>
      <w:r w:rsidRPr="00954A29">
        <w:t xml:space="preserve"> { warning("Lonely units"); } </w:t>
      </w:r>
    </w:p>
    <w:p w14:paraId="57FAAD3E" w14:textId="77777777" w:rsidR="004F0025" w:rsidRDefault="004F0025" w:rsidP="00C9527D">
      <w:pPr>
        <w:pStyle w:val="ac"/>
      </w:pPr>
    </w:p>
    <w:p w14:paraId="46D4F858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Из чего может состоять цель? Определим переменную </w:t>
      </w:r>
      <w:r>
        <w:rPr>
          <w:color w:val="000000"/>
          <w:szCs w:val="28"/>
        </w:rPr>
        <w:t>target</w:t>
      </w:r>
      <w:r w:rsidRPr="00EA55B7">
        <w:rPr>
          <w:color w:val="000000"/>
          <w:szCs w:val="28"/>
          <w:lang w:val="ru-RU"/>
        </w:rPr>
        <w:t>_</w:t>
      </w:r>
      <w:r>
        <w:rPr>
          <w:color w:val="000000"/>
          <w:szCs w:val="28"/>
        </w:rPr>
        <w:t>names</w:t>
      </w:r>
      <w:r w:rsidRPr="00EA55B7">
        <w:rPr>
          <w:color w:val="000000"/>
          <w:szCs w:val="28"/>
          <w:lang w:val="ru-RU"/>
        </w:rPr>
        <w:t xml:space="preserve">, которая будет рассмотрена позже. После цели всегда стоит двоеточие. Наличие </w:t>
      </w:r>
      <w:proofErr w:type="spellStart"/>
      <w:r w:rsidRPr="00EA55B7">
        <w:rPr>
          <w:color w:val="000000"/>
          <w:szCs w:val="28"/>
          <w:lang w:val="ru-RU"/>
        </w:rPr>
        <w:t>пререквизитов</w:t>
      </w:r>
      <w:proofErr w:type="spellEnd"/>
      <w:r w:rsidRPr="00EA55B7">
        <w:rPr>
          <w:color w:val="000000"/>
          <w:szCs w:val="28"/>
          <w:lang w:val="ru-RU"/>
        </w:rPr>
        <w:t xml:space="preserve"> и рецептов не обязательно, поэтому рассматриваются различные вариации. Также возможно присутствие специальных слов.</w:t>
      </w:r>
    </w:p>
    <w:p w14:paraId="7348131E" w14:textId="77777777" w:rsidR="004F0025" w:rsidRPr="00EA55B7" w:rsidRDefault="004F0025" w:rsidP="00C9527D">
      <w:pPr>
        <w:pStyle w:val="ac"/>
        <w:rPr>
          <w:lang w:val="ru-RU"/>
        </w:rPr>
      </w:pPr>
      <w:r>
        <w:t>target</w:t>
      </w:r>
      <w:r w:rsidRPr="00EA55B7">
        <w:rPr>
          <w:lang w:val="ru-RU"/>
        </w:rPr>
        <w:t xml:space="preserve">: </w:t>
      </w:r>
      <w:r>
        <w:t>target</w:t>
      </w:r>
      <w:r w:rsidRPr="00EA55B7">
        <w:rPr>
          <w:lang w:val="ru-RU"/>
        </w:rPr>
        <w:t>_</w:t>
      </w:r>
      <w:r>
        <w:t>names</w:t>
      </w:r>
      <w:r w:rsidRPr="00EA55B7">
        <w:rPr>
          <w:lang w:val="ru-RU"/>
        </w:rPr>
        <w:t xml:space="preserve"> </w:t>
      </w:r>
      <w:r>
        <w:t>COLON</w:t>
      </w:r>
      <w:r w:rsidRPr="00EA55B7">
        <w:rPr>
          <w:lang w:val="ru-RU"/>
        </w:rPr>
        <w:t xml:space="preserve"> </w:t>
      </w:r>
      <w:r>
        <w:t>EOL</w:t>
      </w:r>
      <w:r w:rsidRPr="00EA55B7">
        <w:rPr>
          <w:lang w:val="ru-RU"/>
        </w:rPr>
        <w:t xml:space="preserve"> </w:t>
      </w:r>
      <w:r>
        <w:t>recipes</w:t>
      </w:r>
      <w:r w:rsidRPr="00EA55B7">
        <w:rPr>
          <w:lang w:val="ru-RU"/>
        </w:rPr>
        <w:t xml:space="preserve"> </w:t>
      </w:r>
      <w:r w:rsidRPr="00EA55B7">
        <w:rPr>
          <w:rStyle w:val="apple-tab-span"/>
          <w:rFonts w:ascii="Cascadia Mono" w:hAnsi="Cascadia Mono"/>
          <w:color w:val="000000"/>
          <w:sz w:val="19"/>
          <w:szCs w:val="19"/>
          <w:lang w:val="ru-RU"/>
        </w:rPr>
        <w:tab/>
      </w:r>
      <w:r w:rsidRPr="00EA55B7">
        <w:rPr>
          <w:rStyle w:val="apple-tab-span"/>
          <w:rFonts w:ascii="Cascadia Mono" w:hAnsi="Cascadia Mono"/>
          <w:color w:val="000000"/>
          <w:sz w:val="19"/>
          <w:szCs w:val="19"/>
          <w:lang w:val="ru-RU"/>
        </w:rPr>
        <w:tab/>
      </w:r>
    </w:p>
    <w:p w14:paraId="2F126D38" w14:textId="77777777" w:rsidR="004F0025" w:rsidRPr="004F0025" w:rsidRDefault="004F0025" w:rsidP="00C9527D">
      <w:pPr>
        <w:pStyle w:val="ac"/>
      </w:pPr>
      <w:r w:rsidRPr="00EA55B7">
        <w:rPr>
          <w:rStyle w:val="apple-tab-span"/>
          <w:rFonts w:ascii="Cascadia Mono" w:hAnsi="Cascadia Mono"/>
          <w:color w:val="000000"/>
          <w:sz w:val="19"/>
          <w:szCs w:val="19"/>
          <w:lang w:val="ru-RU"/>
        </w:rPr>
        <w:tab/>
      </w:r>
      <w:r w:rsidRPr="004F0025">
        <w:t xml:space="preserve">| </w:t>
      </w:r>
      <w:proofErr w:type="spellStart"/>
      <w:r w:rsidRPr="004F0025">
        <w:t>target_names</w:t>
      </w:r>
      <w:proofErr w:type="spellEnd"/>
      <w:r w:rsidRPr="004F0025">
        <w:t xml:space="preserve"> COLON </w:t>
      </w:r>
      <w:proofErr w:type="spellStart"/>
      <w:r w:rsidRPr="004F0025">
        <w:t>target_names</w:t>
      </w:r>
      <w:proofErr w:type="spellEnd"/>
      <w:r w:rsidRPr="004F0025">
        <w:t xml:space="preserve"> EOL recipes</w:t>
      </w:r>
    </w:p>
    <w:p w14:paraId="70F4D8FA" w14:textId="77777777" w:rsidR="004F0025" w:rsidRPr="004F0025" w:rsidRDefault="004F0025" w:rsidP="00C9527D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target_names</w:t>
      </w:r>
      <w:proofErr w:type="spellEnd"/>
      <w:r w:rsidRPr="004F0025">
        <w:t xml:space="preserve"> COLON </w:t>
      </w:r>
      <w:proofErr w:type="spellStart"/>
      <w:r w:rsidRPr="004F0025">
        <w:t>target_names</w:t>
      </w:r>
      <w:proofErr w:type="spellEnd"/>
      <w:r w:rsidRPr="004F0025">
        <w:t xml:space="preserve"> EOL</w:t>
      </w:r>
    </w:p>
    <w:p w14:paraId="7C34F4A4" w14:textId="77777777" w:rsidR="004F0025" w:rsidRPr="004F0025" w:rsidRDefault="004F0025" w:rsidP="00C9527D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target_names</w:t>
      </w:r>
      <w:proofErr w:type="spellEnd"/>
      <w:r w:rsidRPr="004F0025">
        <w:t xml:space="preserve"> COLON ';' EOL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31FC6C34" w14:textId="3BE39EE1" w:rsidR="004F0025" w:rsidRPr="00EA55B7" w:rsidRDefault="004F0025" w:rsidP="00C9527D">
      <w:pPr>
        <w:pStyle w:val="ac"/>
        <w:rPr>
          <w:lang w:val="ru-RU"/>
        </w:rPr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EA55B7">
        <w:rPr>
          <w:lang w:val="ru-RU"/>
        </w:rPr>
        <w:t>;</w:t>
      </w:r>
    </w:p>
    <w:p w14:paraId="3BCFC994" w14:textId="77777777" w:rsidR="004F0025" w:rsidRPr="004F0025" w:rsidRDefault="004F0025" w:rsidP="00C9527D">
      <w:pPr>
        <w:pStyle w:val="ac"/>
        <w:rPr>
          <w:lang w:val="ru-RU"/>
        </w:rPr>
      </w:pPr>
    </w:p>
    <w:p w14:paraId="2D74FF92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Теперь рассмотрим упомянутую выше переменную. Она может состоять из одиночного имени или из нескольких имен.</w:t>
      </w:r>
    </w:p>
    <w:p w14:paraId="7C7D3E7B" w14:textId="77777777" w:rsidR="004F0025" w:rsidRPr="004F0025" w:rsidRDefault="004F0025" w:rsidP="00C9527D">
      <w:pPr>
        <w:pStyle w:val="ac"/>
      </w:pPr>
      <w:proofErr w:type="spellStart"/>
      <w:r w:rsidRPr="004F0025">
        <w:t>target_names</w:t>
      </w:r>
      <w:proofErr w:type="spellEnd"/>
      <w:r w:rsidRPr="004F0025">
        <w:t>: </w:t>
      </w:r>
    </w:p>
    <w:p w14:paraId="6BD2E898" w14:textId="4D19CA7A" w:rsidR="004F0025" w:rsidRPr="004F0025" w:rsidRDefault="004F0025" w:rsidP="00C9527D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proofErr w:type="spellStart"/>
      <w:r w:rsidRPr="004F0025">
        <w:t>target_name</w:t>
      </w:r>
      <w:proofErr w:type="spellEnd"/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15320F6D" w14:textId="7395B700" w:rsidR="004F0025" w:rsidRPr="004F0025" w:rsidRDefault="004F0025" w:rsidP="00C9527D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target_names</w:t>
      </w:r>
      <w:proofErr w:type="spellEnd"/>
      <w:r w:rsidRPr="004F0025">
        <w:t xml:space="preserve"> </w:t>
      </w:r>
      <w:proofErr w:type="spellStart"/>
      <w:r w:rsidRPr="004F0025">
        <w:t>target_name</w:t>
      </w:r>
      <w:proofErr w:type="spellEnd"/>
    </w:p>
    <w:p w14:paraId="3C8673FB" w14:textId="2AC39643" w:rsidR="004F0025" w:rsidRPr="004F0025" w:rsidRDefault="004F0025" w:rsidP="00C9527D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target_names</w:t>
      </w:r>
      <w:proofErr w:type="spellEnd"/>
      <w:r w:rsidRPr="004F0025">
        <w:t xml:space="preserve"> TARGET_SLASH </w:t>
      </w:r>
      <w:proofErr w:type="spellStart"/>
      <w:r w:rsidRPr="004F0025">
        <w:t>target_name</w:t>
      </w:r>
      <w:proofErr w:type="spellEnd"/>
    </w:p>
    <w:p w14:paraId="0D1C448B" w14:textId="39C804B0" w:rsidR="004F0025" w:rsidRPr="003B2980" w:rsidRDefault="004F0025" w:rsidP="00C9527D">
      <w:pPr>
        <w:pStyle w:val="ac"/>
        <w:rPr>
          <w:lang w:val="ru-RU"/>
        </w:rPr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3B2980">
        <w:rPr>
          <w:lang w:val="ru-RU"/>
        </w:rPr>
        <w:t>;</w:t>
      </w:r>
    </w:p>
    <w:p w14:paraId="107E529A" w14:textId="77777777" w:rsidR="004F0025" w:rsidRPr="004F0025" w:rsidRDefault="004F0025" w:rsidP="00C9527D">
      <w:pPr>
        <w:pStyle w:val="ac"/>
        <w:rPr>
          <w:lang w:val="ru-RU"/>
        </w:rPr>
      </w:pPr>
    </w:p>
    <w:p w14:paraId="5933AA12" w14:textId="6EBD7D24" w:rsidR="004F0025" w:rsidRPr="00954A29" w:rsidRDefault="004F0025" w:rsidP="00954A29">
      <w:pPr>
        <w:rPr>
          <w:sz w:val="24"/>
          <w:szCs w:val="24"/>
        </w:rPr>
      </w:pPr>
      <w:r w:rsidRPr="003B2980">
        <w:lastRenderedPageBreak/>
        <w:t>Одиночное имя может включать в себя переменную, имя файла, путь до файла и</w:t>
      </w:r>
      <w:r w:rsidR="00954A29" w:rsidRPr="00954A29">
        <w:t xml:space="preserve"> любые другие строки, которые </w:t>
      </w:r>
      <w:proofErr w:type="spellStart"/>
      <w:r w:rsidR="00954A29" w:rsidRPr="00954A29">
        <w:t>не</w:t>
      </w:r>
      <w:proofErr w:type="spellEnd"/>
      <w:r w:rsidR="00954A29" w:rsidRPr="00954A29">
        <w:t xml:space="preserve"> </w:t>
      </w:r>
      <w:proofErr w:type="spellStart"/>
      <w:r w:rsidR="00954A29" w:rsidRPr="00954A29">
        <w:t>относятся</w:t>
      </w:r>
      <w:proofErr w:type="spellEnd"/>
      <w:r w:rsidR="00954A29" w:rsidRPr="00954A29">
        <w:t xml:space="preserve"> к </w:t>
      </w:r>
      <w:proofErr w:type="spellStart"/>
      <w:r w:rsidR="00954A29" w:rsidRPr="00954A29">
        <w:t>вышеперечисленномy</w:t>
      </w:r>
      <w:proofErr w:type="spellEnd"/>
      <w:r w:rsidR="00954A29" w:rsidRPr="00954A29">
        <w:t>.</w:t>
      </w:r>
    </w:p>
    <w:p w14:paraId="5D2D7FCA" w14:textId="77777777" w:rsidR="00954A29" w:rsidRPr="00954A29" w:rsidRDefault="00954A29" w:rsidP="00954A29">
      <w:pPr>
        <w:pStyle w:val="ac"/>
        <w:rPr>
          <w:sz w:val="24"/>
          <w:szCs w:val="24"/>
        </w:rPr>
      </w:pPr>
      <w:proofErr w:type="spellStart"/>
      <w:r w:rsidRPr="00954A29">
        <w:t>target_name</w:t>
      </w:r>
      <w:proofErr w:type="spellEnd"/>
      <w:r w:rsidRPr="00954A29">
        <w:t>: </w:t>
      </w:r>
    </w:p>
    <w:p w14:paraId="358C4E96" w14:textId="7E658679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VAR_REF</w:t>
      </w:r>
      <w:r w:rsidRPr="00954A29">
        <w:tab/>
      </w:r>
      <w:r w:rsidRPr="00954A29">
        <w:tab/>
      </w:r>
      <w:r w:rsidRPr="00954A29">
        <w:tab/>
      </w:r>
    </w:p>
    <w:p w14:paraId="62AFA10A" w14:textId="21A69695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| UNIT_NAME</w:t>
      </w:r>
      <w:r w:rsidRPr="00954A29">
        <w:tab/>
      </w:r>
      <w:r w:rsidRPr="00954A29">
        <w:tab/>
      </w:r>
      <w:r w:rsidRPr="00954A29">
        <w:tab/>
      </w:r>
    </w:p>
    <w:p w14:paraId="06C1E097" w14:textId="6D45581B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| FILE_PATH</w:t>
      </w:r>
      <w:r w:rsidRPr="00954A29">
        <w:tab/>
      </w:r>
      <w:r w:rsidRPr="00954A29">
        <w:tab/>
      </w:r>
      <w:r w:rsidRPr="00954A29">
        <w:tab/>
      </w:r>
    </w:p>
    <w:p w14:paraId="56D1C02B" w14:textId="1DD55463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| FILE_NAME</w:t>
      </w:r>
      <w:r w:rsidRPr="00954A29">
        <w:tab/>
      </w:r>
      <w:r w:rsidRPr="00954A29">
        <w:tab/>
      </w:r>
      <w:r w:rsidRPr="00954A29">
        <w:tab/>
      </w:r>
    </w:p>
    <w:p w14:paraId="47C61E1E" w14:textId="255E728A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| TEMPLATE</w:t>
      </w:r>
      <w:r w:rsidRPr="00954A29">
        <w:tab/>
      </w:r>
      <w:r w:rsidRPr="00954A29">
        <w:tab/>
      </w:r>
      <w:r w:rsidRPr="00954A29">
        <w:tab/>
      </w:r>
    </w:p>
    <w:p w14:paraId="167E3F57" w14:textId="0C82B440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| '('TEMPLATE')'</w:t>
      </w:r>
    </w:p>
    <w:p w14:paraId="0450A94D" w14:textId="5DB59345" w:rsidR="00954A29" w:rsidRPr="00954A29" w:rsidRDefault="00954A29" w:rsidP="00954A29">
      <w:pPr>
        <w:pStyle w:val="ac"/>
        <w:rPr>
          <w:sz w:val="24"/>
          <w:szCs w:val="24"/>
        </w:rPr>
      </w:pPr>
      <w:r w:rsidRPr="00954A29">
        <w:tab/>
        <w:t>;</w:t>
      </w:r>
    </w:p>
    <w:p w14:paraId="4CC23ED2" w14:textId="77777777" w:rsidR="004F0025" w:rsidRPr="00954A29" w:rsidRDefault="004F0025" w:rsidP="003B2980">
      <w:pPr>
        <w:pStyle w:val="ac"/>
      </w:pPr>
    </w:p>
    <w:p w14:paraId="52F0D73A" w14:textId="62A5D7AF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Имя переменной состоит из самого имени, некоторого присваивания и присваиваемого значения, которого может и не быть. Если же оно есть, то оно может быть также представлено командой или функцией.</w:t>
      </w:r>
    </w:p>
    <w:p w14:paraId="58A2807D" w14:textId="77777777" w:rsidR="00D84F4D" w:rsidRPr="00D84F4D" w:rsidRDefault="00D84F4D" w:rsidP="00D84F4D">
      <w:pPr>
        <w:pStyle w:val="ac"/>
        <w:rPr>
          <w:sz w:val="24"/>
          <w:szCs w:val="24"/>
        </w:rPr>
      </w:pPr>
      <w:proofErr w:type="spellStart"/>
      <w:r w:rsidRPr="00D84F4D">
        <w:t>variable_inits</w:t>
      </w:r>
      <w:proofErr w:type="spellEnd"/>
      <w:r w:rsidRPr="00D84F4D">
        <w:t>:</w:t>
      </w:r>
    </w:p>
    <w:p w14:paraId="6D2811CD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</w:t>
      </w:r>
      <w:proofErr w:type="spellStart"/>
      <w:r w:rsidRPr="00D84F4D">
        <w:t>variable_init</w:t>
      </w:r>
      <w:proofErr w:type="spellEnd"/>
      <w:r w:rsidRPr="00D84F4D">
        <w:t xml:space="preserve"> EOL</w:t>
      </w:r>
    </w:p>
    <w:p w14:paraId="353FCFDF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FUNCTION</w:t>
      </w:r>
    </w:p>
    <w:p w14:paraId="6C167527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target</w:t>
      </w:r>
    </w:p>
    <w:p w14:paraId="34993C86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EOL</w:t>
      </w:r>
    </w:p>
    <w:p w14:paraId="75B3B51F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condition</w:t>
      </w:r>
    </w:p>
    <w:p w14:paraId="0A385B4E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COMMAND EOL       { if (!</w:t>
      </w:r>
      <w:proofErr w:type="spellStart"/>
      <w:r w:rsidRPr="00D84F4D">
        <w:t>in_target</w:t>
      </w:r>
      <w:proofErr w:type="spellEnd"/>
      <w:r w:rsidRPr="00D84F4D">
        <w:t xml:space="preserve">) </w:t>
      </w:r>
      <w:proofErr w:type="spellStart"/>
      <w:r w:rsidRPr="00D84F4D">
        <w:t>yyerror</w:t>
      </w:r>
      <w:proofErr w:type="spellEnd"/>
      <w:r w:rsidRPr="00D84F4D">
        <w:t xml:space="preserve">("command out of target"); </w:t>
      </w:r>
      <w:proofErr w:type="spellStart"/>
      <w:r w:rsidRPr="00D84F4D">
        <w:t>command_count</w:t>
      </w:r>
      <w:proofErr w:type="spellEnd"/>
      <w:r w:rsidRPr="00D84F4D">
        <w:t>++; }</w:t>
      </w:r>
    </w:p>
    <w:p w14:paraId="2F136853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INCLUDE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1695F958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SPECIAL COLON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128B597F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   | SPECIAL COLON EOL</w:t>
      </w:r>
    </w:p>
    <w:p w14:paraId="06F51D47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DEFINE </w:t>
      </w:r>
      <w:proofErr w:type="spellStart"/>
      <w:r w:rsidRPr="00D84F4D">
        <w:t>variable_init</w:t>
      </w:r>
      <w:proofErr w:type="spellEnd"/>
      <w:r w:rsidRPr="00D84F4D">
        <w:t xml:space="preserve"> ENDEF EOL</w:t>
      </w:r>
    </w:p>
    <w:p w14:paraId="0470F2DB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EXPORT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7C2168A9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UNEXPORT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28B928F0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EXPORT </w:t>
      </w:r>
      <w:proofErr w:type="spellStart"/>
      <w:r w:rsidRPr="00D84F4D">
        <w:t>variable_init</w:t>
      </w:r>
      <w:proofErr w:type="spellEnd"/>
    </w:p>
    <w:p w14:paraId="6264374F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UNEXPORT </w:t>
      </w:r>
      <w:proofErr w:type="spellStart"/>
      <w:r w:rsidRPr="00D84F4D">
        <w:t>variable_init</w:t>
      </w:r>
      <w:proofErr w:type="spellEnd"/>
    </w:p>
    <w:p w14:paraId="39AAAD6A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</w:t>
      </w:r>
      <w:proofErr w:type="spellStart"/>
      <w:r w:rsidRPr="00D84F4D">
        <w:t>variable_init</w:t>
      </w:r>
      <w:proofErr w:type="spellEnd"/>
      <w:r w:rsidRPr="00D84F4D">
        <w:t xml:space="preserve"> EOL</w:t>
      </w:r>
    </w:p>
    <w:p w14:paraId="63CB7B92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COMMAND EOL { if (!</w:t>
      </w:r>
      <w:proofErr w:type="spellStart"/>
      <w:r w:rsidRPr="00D84F4D">
        <w:t>in_target</w:t>
      </w:r>
      <w:proofErr w:type="spellEnd"/>
      <w:r w:rsidRPr="00D84F4D">
        <w:t xml:space="preserve">) </w:t>
      </w:r>
      <w:proofErr w:type="spellStart"/>
      <w:r w:rsidRPr="00D84F4D">
        <w:t>yyerror</w:t>
      </w:r>
      <w:proofErr w:type="spellEnd"/>
      <w:r w:rsidRPr="00D84F4D">
        <w:t xml:space="preserve">("command out of target"); </w:t>
      </w:r>
      <w:proofErr w:type="spellStart"/>
      <w:r w:rsidRPr="00D84F4D">
        <w:t>command_count</w:t>
      </w:r>
      <w:proofErr w:type="spellEnd"/>
      <w:r w:rsidRPr="00D84F4D">
        <w:t>++; }</w:t>
      </w:r>
    </w:p>
    <w:p w14:paraId="1050757F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condition EOL</w:t>
      </w:r>
    </w:p>
    <w:p w14:paraId="79B83A5D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target</w:t>
      </w:r>
    </w:p>
    <w:p w14:paraId="2BA3E897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EOL</w:t>
      </w:r>
    </w:p>
    <w:p w14:paraId="4A1EA46C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INCLUDE </w:t>
      </w:r>
      <w:proofErr w:type="spellStart"/>
      <w:r w:rsidRPr="00D84F4D">
        <w:t>spec_incs</w:t>
      </w:r>
      <w:proofErr w:type="spellEnd"/>
      <w:r w:rsidRPr="00D84F4D">
        <w:t xml:space="preserve"> EOL </w:t>
      </w:r>
    </w:p>
    <w:p w14:paraId="1496AC96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SPECIAL COLON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7367B8CD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SPECIAL COLON EOL</w:t>
      </w:r>
    </w:p>
    <w:p w14:paraId="6D298728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DEFINE </w:t>
      </w:r>
      <w:proofErr w:type="spellStart"/>
      <w:r w:rsidRPr="00D84F4D">
        <w:t>variable_init</w:t>
      </w:r>
      <w:proofErr w:type="spellEnd"/>
      <w:r w:rsidRPr="00D84F4D">
        <w:t xml:space="preserve"> ENDEF EOL</w:t>
      </w:r>
    </w:p>
    <w:p w14:paraId="6D32FEF1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EXPORT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586B55AA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UNEXPORT </w:t>
      </w:r>
      <w:proofErr w:type="spellStart"/>
      <w:r w:rsidRPr="00D84F4D">
        <w:t>spec_incs</w:t>
      </w:r>
      <w:proofErr w:type="spellEnd"/>
      <w:r w:rsidRPr="00D84F4D">
        <w:t xml:space="preserve"> EOL</w:t>
      </w:r>
    </w:p>
    <w:p w14:paraId="28C24D2D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EXPORT </w:t>
      </w:r>
      <w:proofErr w:type="spellStart"/>
      <w:r w:rsidRPr="00D84F4D">
        <w:t>variable_init</w:t>
      </w:r>
      <w:proofErr w:type="spellEnd"/>
    </w:p>
    <w:p w14:paraId="411778D6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UNEXPORT </w:t>
      </w:r>
      <w:proofErr w:type="spellStart"/>
      <w:r w:rsidRPr="00D84F4D">
        <w:t>variable_init</w:t>
      </w:r>
      <w:proofErr w:type="spellEnd"/>
    </w:p>
    <w:p w14:paraId="3C837A24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 xml:space="preserve">   | </w:t>
      </w:r>
      <w:proofErr w:type="spellStart"/>
      <w:r w:rsidRPr="00D84F4D">
        <w:t>variable_inits</w:t>
      </w:r>
      <w:proofErr w:type="spellEnd"/>
      <w:r w:rsidRPr="00D84F4D">
        <w:t xml:space="preserve"> FUNCTION</w:t>
      </w:r>
    </w:p>
    <w:p w14:paraId="1AF18D19" w14:textId="77777777" w:rsidR="00D84F4D" w:rsidRPr="00D84F4D" w:rsidRDefault="00D84F4D" w:rsidP="00D84F4D">
      <w:pPr>
        <w:pStyle w:val="ac"/>
        <w:rPr>
          <w:sz w:val="24"/>
          <w:szCs w:val="24"/>
        </w:rPr>
      </w:pPr>
    </w:p>
    <w:p w14:paraId="3FBEBFA4" w14:textId="77777777" w:rsidR="00D84F4D" w:rsidRPr="00D84F4D" w:rsidRDefault="00D84F4D" w:rsidP="00D84F4D">
      <w:pPr>
        <w:pStyle w:val="ac"/>
        <w:rPr>
          <w:sz w:val="24"/>
          <w:szCs w:val="24"/>
        </w:rPr>
      </w:pPr>
      <w:proofErr w:type="spellStart"/>
      <w:r w:rsidRPr="00D84F4D">
        <w:t>variable_init</w:t>
      </w:r>
      <w:proofErr w:type="spellEnd"/>
      <w:r w:rsidRPr="00D84F4D">
        <w:t>: </w:t>
      </w:r>
    </w:p>
    <w:p w14:paraId="13CABBF7" w14:textId="77777777" w:rsidR="00D84F4D" w:rsidRPr="00D84F4D" w:rsidRDefault="00D84F4D" w:rsidP="00D84F4D">
      <w:pPr>
        <w:pStyle w:val="ac"/>
        <w:rPr>
          <w:sz w:val="24"/>
          <w:szCs w:val="24"/>
          <w:lang w:val="ru-RU"/>
        </w:rPr>
      </w:pPr>
      <w:r w:rsidRPr="00D84F4D">
        <w:tab/>
        <w:t xml:space="preserve"> </w:t>
      </w:r>
      <w:r w:rsidRPr="00D84F4D">
        <w:rPr>
          <w:lang w:val="ru-RU"/>
        </w:rPr>
        <w:t>UNIT_NAME ANY_EQ</w:t>
      </w:r>
    </w:p>
    <w:p w14:paraId="6399ADD9" w14:textId="77777777" w:rsidR="00D84F4D" w:rsidRPr="00D84F4D" w:rsidRDefault="00D84F4D" w:rsidP="00D84F4D">
      <w:pPr>
        <w:pStyle w:val="ac"/>
        <w:rPr>
          <w:sz w:val="24"/>
          <w:szCs w:val="24"/>
          <w:lang w:val="ru-RU"/>
        </w:rPr>
      </w:pPr>
      <w:r w:rsidRPr="00D84F4D">
        <w:rPr>
          <w:lang w:val="ru-RU"/>
        </w:rPr>
        <w:tab/>
        <w:t>;</w:t>
      </w:r>
    </w:p>
    <w:p w14:paraId="0506AFB0" w14:textId="77777777" w:rsidR="004F0025" w:rsidRPr="004F0025" w:rsidRDefault="004F0025" w:rsidP="00D84F4D">
      <w:pPr>
        <w:pStyle w:val="ac"/>
        <w:rPr>
          <w:lang w:val="ru-RU"/>
        </w:rPr>
      </w:pPr>
    </w:p>
    <w:p w14:paraId="6C8EB5C5" w14:textId="77777777" w:rsidR="004F0025" w:rsidRPr="00E96E97" w:rsidRDefault="004F0025" w:rsidP="00761359">
      <w:pPr>
        <w:rPr>
          <w:lang w:val="ru-RU"/>
        </w:rPr>
      </w:pPr>
      <w:r w:rsidRPr="00E96E97">
        <w:rPr>
          <w:color w:val="000000"/>
          <w:szCs w:val="28"/>
          <w:lang w:val="ru-RU"/>
        </w:rPr>
        <w:t>В самом конце файла содержатся рецепты, которые должны завершаться символом конца строки.</w:t>
      </w:r>
      <w:r>
        <w:rPr>
          <w:color w:val="000000"/>
          <w:szCs w:val="28"/>
        </w:rPr>
        <w:t> </w:t>
      </w:r>
    </w:p>
    <w:p w14:paraId="39E047AB" w14:textId="77777777" w:rsidR="004F0025" w:rsidRPr="004F0025" w:rsidRDefault="004F0025" w:rsidP="00E96E97">
      <w:pPr>
        <w:pStyle w:val="ac"/>
      </w:pPr>
      <w:r w:rsidRPr="004F0025">
        <w:t>recipes: </w:t>
      </w:r>
    </w:p>
    <w:p w14:paraId="6C2A43C2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>  recipe EOL</w:t>
      </w:r>
    </w:p>
    <w:p w14:paraId="2C76651C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>| recipes recipe EOL</w:t>
      </w:r>
    </w:p>
    <w:p w14:paraId="5511B1EC" w14:textId="77777777" w:rsidR="004F0025" w:rsidRPr="00EA55B7" w:rsidRDefault="004F0025" w:rsidP="00E96E97">
      <w:pPr>
        <w:pStyle w:val="ac"/>
        <w:rPr>
          <w:lang w:val="ru-RU"/>
        </w:rPr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lastRenderedPageBreak/>
        <w:tab/>
      </w:r>
      <w:r w:rsidRPr="00EA55B7">
        <w:rPr>
          <w:lang w:val="ru-RU"/>
        </w:rPr>
        <w:t>;</w:t>
      </w:r>
    </w:p>
    <w:p w14:paraId="22E380E7" w14:textId="77777777" w:rsidR="004F0025" w:rsidRPr="004F0025" w:rsidRDefault="004F0025" w:rsidP="00761359">
      <w:pPr>
        <w:rPr>
          <w:lang w:val="ru-RU"/>
        </w:rPr>
      </w:pPr>
    </w:p>
    <w:p w14:paraId="0CD4F36A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Рецепты состоят из команд, которые были обнаружены при лексическом анализе.</w:t>
      </w:r>
    </w:p>
    <w:p w14:paraId="739DC98D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>recipe: </w:t>
      </w:r>
    </w:p>
    <w:p w14:paraId="074A1F9C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ab/>
        <w:t>  RUN_COMMAND</w:t>
      </w:r>
    </w:p>
    <w:p w14:paraId="41AB610A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ab/>
        <w:t>| COMMAND</w:t>
      </w:r>
    </w:p>
    <w:p w14:paraId="66B68D67" w14:textId="77777777" w:rsidR="00D84F4D" w:rsidRPr="00D84F4D" w:rsidRDefault="00D84F4D" w:rsidP="0059551C">
      <w:pPr>
        <w:pStyle w:val="ac"/>
        <w:ind w:left="707"/>
        <w:rPr>
          <w:sz w:val="24"/>
          <w:szCs w:val="24"/>
        </w:rPr>
      </w:pPr>
      <w:r w:rsidRPr="00D84F4D">
        <w:t>| condition</w:t>
      </w:r>
    </w:p>
    <w:p w14:paraId="045BA148" w14:textId="77777777" w:rsidR="00D84F4D" w:rsidRPr="00D84F4D" w:rsidRDefault="00D84F4D" w:rsidP="00D84F4D">
      <w:pPr>
        <w:pStyle w:val="ac"/>
        <w:rPr>
          <w:sz w:val="24"/>
          <w:szCs w:val="24"/>
        </w:rPr>
      </w:pPr>
      <w:r w:rsidRPr="00D84F4D">
        <w:tab/>
        <w:t>;</w:t>
      </w:r>
    </w:p>
    <w:p w14:paraId="6528A308" w14:textId="77777777" w:rsidR="004F0025" w:rsidRPr="00D84F4D" w:rsidRDefault="004F0025" w:rsidP="00E96E97">
      <w:pPr>
        <w:pStyle w:val="ac"/>
      </w:pPr>
    </w:p>
    <w:p w14:paraId="6303513B" w14:textId="77777777" w:rsidR="004F0025" w:rsidRPr="004F0025" w:rsidRDefault="004F0025" w:rsidP="00761359">
      <w:r w:rsidRPr="00EA55B7">
        <w:rPr>
          <w:color w:val="000000"/>
          <w:szCs w:val="28"/>
          <w:lang w:val="ru-RU"/>
        </w:rPr>
        <w:t xml:space="preserve">Также была добавлена обработка условных операторов. Сами условные конструкции выглядят следующим образом: обязательно наличие </w:t>
      </w:r>
      <w:r>
        <w:rPr>
          <w:color w:val="000000"/>
          <w:szCs w:val="28"/>
        </w:rPr>
        <w:t>if</w:t>
      </w:r>
      <w:r w:rsidRPr="00EA55B7">
        <w:rPr>
          <w:color w:val="000000"/>
          <w:szCs w:val="28"/>
          <w:lang w:val="ru-RU"/>
        </w:rPr>
        <w:t xml:space="preserve">, условия и завершающего </w:t>
      </w:r>
      <w:r>
        <w:rPr>
          <w:color w:val="000000"/>
          <w:szCs w:val="28"/>
        </w:rPr>
        <w:t>endif</w:t>
      </w:r>
      <w:r w:rsidRPr="00EA55B7">
        <w:rPr>
          <w:color w:val="000000"/>
          <w:szCs w:val="28"/>
          <w:lang w:val="ru-RU"/>
        </w:rPr>
        <w:t xml:space="preserve">. Возможно также наличие </w:t>
      </w:r>
      <w:r>
        <w:rPr>
          <w:color w:val="000000"/>
          <w:szCs w:val="28"/>
        </w:rPr>
        <w:t>else</w:t>
      </w:r>
      <w:r w:rsidRPr="00EA55B7">
        <w:rPr>
          <w:color w:val="000000"/>
          <w:szCs w:val="28"/>
          <w:lang w:val="ru-RU"/>
        </w:rPr>
        <w:t xml:space="preserve">, при этом такие конструкции могут быть рекурсивными. </w:t>
      </w:r>
      <w:proofErr w:type="spellStart"/>
      <w:r>
        <w:rPr>
          <w:color w:val="000000"/>
          <w:szCs w:val="28"/>
        </w:rPr>
        <w:t>Для</w:t>
      </w:r>
      <w:proofErr w:type="spellEnd"/>
      <w:r w:rsidRPr="004F0025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этого</w:t>
      </w:r>
      <w:proofErr w:type="spellEnd"/>
      <w:r w:rsidRPr="004F0025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была</w:t>
      </w:r>
      <w:proofErr w:type="spellEnd"/>
      <w:r w:rsidRPr="004F0025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реализована</w:t>
      </w:r>
      <w:proofErr w:type="spellEnd"/>
      <w:r w:rsidRPr="004F0025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конструкция</w:t>
      </w:r>
      <w:proofErr w:type="spellEnd"/>
      <w:r w:rsidRPr="004F0025">
        <w:rPr>
          <w:color w:val="000000"/>
          <w:szCs w:val="28"/>
        </w:rPr>
        <w:t xml:space="preserve"> </w:t>
      </w:r>
      <w:proofErr w:type="spellStart"/>
      <w:r w:rsidRPr="004F0025">
        <w:rPr>
          <w:color w:val="000000"/>
          <w:szCs w:val="28"/>
        </w:rPr>
        <w:t>post_condition</w:t>
      </w:r>
      <w:proofErr w:type="spellEnd"/>
      <w:r w:rsidRPr="004F0025">
        <w:rPr>
          <w:color w:val="000000"/>
          <w:szCs w:val="28"/>
        </w:rPr>
        <w:t>.</w:t>
      </w:r>
    </w:p>
    <w:p w14:paraId="4C6C3528" w14:textId="77777777" w:rsidR="004F0025" w:rsidRPr="004F0025" w:rsidRDefault="004F0025" w:rsidP="00E96E97">
      <w:pPr>
        <w:pStyle w:val="ac"/>
      </w:pPr>
      <w:r w:rsidRPr="004F0025">
        <w:t>condition: </w:t>
      </w:r>
    </w:p>
    <w:p w14:paraId="6E402AD3" w14:textId="77777777" w:rsidR="004F0025" w:rsidRPr="004F0025" w:rsidRDefault="004F0025" w:rsidP="00E96E97">
      <w:pPr>
        <w:pStyle w:val="ac"/>
        <w:ind w:left="707"/>
      </w:pPr>
      <w:r w:rsidRPr="004F0025">
        <w:t xml:space="preserve">if </w:t>
      </w:r>
      <w:proofErr w:type="spellStart"/>
      <w:r w:rsidRPr="004F0025">
        <w:t>cond_construction</w:t>
      </w:r>
      <w:proofErr w:type="spellEnd"/>
      <w:r w:rsidRPr="004F0025">
        <w:t xml:space="preserve"> EOL </w:t>
      </w:r>
      <w:proofErr w:type="spellStart"/>
      <w:r w:rsidRPr="004F0025">
        <w:t>post_condition</w:t>
      </w:r>
      <w:proofErr w:type="spellEnd"/>
    </w:p>
    <w:p w14:paraId="2EB7E50D" w14:textId="77777777" w:rsidR="004F0025" w:rsidRPr="004F0025" w:rsidRDefault="004F0025" w:rsidP="00E96E97">
      <w:pPr>
        <w:pStyle w:val="ac"/>
        <w:ind w:left="707"/>
      </w:pP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ENDIF </w:t>
      </w:r>
    </w:p>
    <w:p w14:paraId="5FDAFC10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ELSE EOL ENDIF</w:t>
      </w:r>
    </w:p>
    <w:p w14:paraId="6F04D191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26E8AD20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47466B6F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</w:t>
      </w:r>
      <w:proofErr w:type="spellStart"/>
      <w:r w:rsidRPr="004F0025">
        <w:t>variable_inits</w:t>
      </w:r>
      <w:proofErr w:type="spellEnd"/>
      <w:r w:rsidRPr="004F0025">
        <w:t xml:space="preserve"> ELSE EOL ENDIF</w:t>
      </w:r>
    </w:p>
    <w:p w14:paraId="73944DC0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ifdef </w:t>
      </w:r>
      <w:proofErr w:type="spellStart"/>
      <w:r w:rsidRPr="004F0025">
        <w:t>cond</w:t>
      </w:r>
      <w:proofErr w:type="spellEnd"/>
      <w:r w:rsidRPr="004F0025">
        <w:t xml:space="preserve"> EOL </w:t>
      </w:r>
      <w:proofErr w:type="spellStart"/>
      <w:r w:rsidRPr="004F0025">
        <w:t>variable_inits</w:t>
      </w:r>
      <w:proofErr w:type="spellEnd"/>
      <w:r w:rsidRPr="004F0025">
        <w:t xml:space="preserve">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1B77A315" w14:textId="77777777" w:rsidR="004F0025" w:rsidRDefault="004F0025" w:rsidP="00E96E97">
      <w:pPr>
        <w:pStyle w:val="ac"/>
      </w:pPr>
    </w:p>
    <w:p w14:paraId="57B8187F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В данной конструкции рассмотрены всевозможные варианты использования </w:t>
      </w:r>
      <w:r>
        <w:rPr>
          <w:color w:val="000000"/>
          <w:szCs w:val="28"/>
        </w:rPr>
        <w:t>else</w:t>
      </w:r>
      <w:r w:rsidRPr="00EA55B7">
        <w:rPr>
          <w:color w:val="000000"/>
          <w:szCs w:val="28"/>
          <w:lang w:val="ru-RU"/>
        </w:rPr>
        <w:t>.</w:t>
      </w:r>
    </w:p>
    <w:p w14:paraId="4C909EFF" w14:textId="77777777" w:rsidR="004F0025" w:rsidRPr="004F0025" w:rsidRDefault="004F0025" w:rsidP="00E96E97">
      <w:pPr>
        <w:pStyle w:val="ac"/>
      </w:pPr>
      <w:proofErr w:type="spellStart"/>
      <w:r w:rsidRPr="004F0025">
        <w:t>post_condition</w:t>
      </w:r>
      <w:proofErr w:type="spellEnd"/>
      <w:r w:rsidRPr="004F0025">
        <w:t>:</w:t>
      </w:r>
    </w:p>
    <w:p w14:paraId="633074D3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>  ENDIF</w:t>
      </w:r>
    </w:p>
    <w:p w14:paraId="54FEBAD6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elses</w:t>
      </w:r>
      <w:proofErr w:type="spellEnd"/>
      <w:r w:rsidRPr="004F0025">
        <w:t xml:space="preserve"> ENDIF</w:t>
      </w:r>
    </w:p>
    <w:p w14:paraId="4B528B11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elses</w:t>
      </w:r>
      <w:proofErr w:type="spellEnd"/>
      <w:r w:rsidRPr="004F0025">
        <w:t xml:space="preserve"> ELSE EOL ENDIF</w:t>
      </w:r>
    </w:p>
    <w:p w14:paraId="38ADF786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elses</w:t>
      </w:r>
      <w:proofErr w:type="spellEnd"/>
      <w:r w:rsidRPr="004F0025">
        <w:t xml:space="preserve">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04FD9C2F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>| ELSE EOL ENDIF</w:t>
      </w:r>
    </w:p>
    <w:p w14:paraId="105D7C03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6D6B36C2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4520AF1B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</w:t>
      </w:r>
      <w:proofErr w:type="spellStart"/>
      <w:r w:rsidRPr="004F0025">
        <w:t>elses</w:t>
      </w:r>
      <w:proofErr w:type="spellEnd"/>
      <w:r w:rsidRPr="004F0025">
        <w:t xml:space="preserve"> ENDIF</w:t>
      </w:r>
    </w:p>
    <w:p w14:paraId="11EA77C0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</w:t>
      </w:r>
      <w:proofErr w:type="spellStart"/>
      <w:r w:rsidRPr="004F0025">
        <w:t>elses</w:t>
      </w:r>
      <w:proofErr w:type="spellEnd"/>
      <w:r w:rsidRPr="004F0025">
        <w:t xml:space="preserve"> ELSE EOL ENDIF</w:t>
      </w:r>
    </w:p>
    <w:p w14:paraId="6B00CB87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</w:t>
      </w:r>
      <w:proofErr w:type="spellStart"/>
      <w:r w:rsidRPr="004F0025">
        <w:t>elses</w:t>
      </w:r>
      <w:proofErr w:type="spellEnd"/>
      <w:r w:rsidRPr="004F0025">
        <w:t xml:space="preserve">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188CDE86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ELSE EOL </w:t>
      </w:r>
      <w:proofErr w:type="spellStart"/>
      <w:r w:rsidRPr="004F0025">
        <w:t>variable_inits</w:t>
      </w:r>
      <w:proofErr w:type="spellEnd"/>
      <w:r w:rsidRPr="004F0025">
        <w:t xml:space="preserve"> ENDIF</w:t>
      </w:r>
    </w:p>
    <w:p w14:paraId="6F41847B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variable_inits</w:t>
      </w:r>
      <w:proofErr w:type="spellEnd"/>
      <w:r w:rsidRPr="004F0025">
        <w:t xml:space="preserve"> ELSE EOL ENDIF</w:t>
      </w:r>
    </w:p>
    <w:p w14:paraId="3F845FAA" w14:textId="77777777" w:rsidR="004F0025" w:rsidRPr="004F0025" w:rsidRDefault="004F0025" w:rsidP="00E96E97">
      <w:pPr>
        <w:pStyle w:val="ac"/>
      </w:pPr>
      <w:r w:rsidRPr="004F0025">
        <w:t>;</w:t>
      </w:r>
    </w:p>
    <w:p w14:paraId="5456D5B2" w14:textId="77777777" w:rsidR="004F0025" w:rsidRDefault="004F0025" w:rsidP="00E96E97">
      <w:pPr>
        <w:pStyle w:val="ac"/>
      </w:pPr>
    </w:p>
    <w:p w14:paraId="184C0951" w14:textId="49774AF0" w:rsidR="004F0025" w:rsidRPr="00EA55B7" w:rsidRDefault="004F0025" w:rsidP="00E96E97">
      <w:pPr>
        <w:rPr>
          <w:lang w:val="ru-RU"/>
        </w:rPr>
      </w:pPr>
      <w:r w:rsidRPr="00EA55B7">
        <w:rPr>
          <w:color w:val="000000"/>
          <w:szCs w:val="28"/>
          <w:lang w:val="ru-RU"/>
        </w:rPr>
        <w:t>Также была создана отдельная конструкция для рекурсивного распознавания “иначе”.</w:t>
      </w:r>
    </w:p>
    <w:p w14:paraId="380E3228" w14:textId="77777777" w:rsidR="004F0025" w:rsidRPr="004F0025" w:rsidRDefault="004F0025" w:rsidP="00E96E97">
      <w:pPr>
        <w:pStyle w:val="ac"/>
      </w:pPr>
      <w:proofErr w:type="spellStart"/>
      <w:r w:rsidRPr="004F0025">
        <w:t>elses</w:t>
      </w:r>
      <w:proofErr w:type="spellEnd"/>
      <w:r w:rsidRPr="004F0025">
        <w:t>: </w:t>
      </w:r>
    </w:p>
    <w:p w14:paraId="13A6F82F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ELSE </w:t>
      </w:r>
      <w:proofErr w:type="spellStart"/>
      <w:r w:rsidRPr="004F0025">
        <w:t>cond_construction</w:t>
      </w:r>
      <w:proofErr w:type="spellEnd"/>
      <w:r w:rsidRPr="004F0025">
        <w:t xml:space="preserve"> EOL </w:t>
      </w:r>
      <w:proofErr w:type="spellStart"/>
      <w:r w:rsidRPr="004F0025">
        <w:t>variable_inits</w:t>
      </w:r>
      <w:proofErr w:type="spellEnd"/>
    </w:p>
    <w:p w14:paraId="078BD9C7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ELSE </w:t>
      </w:r>
      <w:proofErr w:type="spellStart"/>
      <w:r w:rsidRPr="004F0025">
        <w:t>cond_construction</w:t>
      </w:r>
      <w:proofErr w:type="spellEnd"/>
      <w:r w:rsidRPr="004F0025">
        <w:t xml:space="preserve"> EOL</w:t>
      </w:r>
    </w:p>
    <w:p w14:paraId="1B2E4B56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elses</w:t>
      </w:r>
      <w:proofErr w:type="spellEnd"/>
      <w:r w:rsidRPr="004F0025">
        <w:t xml:space="preserve"> ELSE </w:t>
      </w:r>
      <w:proofErr w:type="spellStart"/>
      <w:r w:rsidRPr="004F0025">
        <w:t>cond_construction</w:t>
      </w:r>
      <w:proofErr w:type="spellEnd"/>
      <w:r w:rsidRPr="004F0025">
        <w:t xml:space="preserve"> EOL </w:t>
      </w:r>
      <w:proofErr w:type="spellStart"/>
      <w:r w:rsidRPr="004F0025">
        <w:t>variable_inits</w:t>
      </w:r>
      <w:proofErr w:type="spellEnd"/>
    </w:p>
    <w:p w14:paraId="5A0CE3E1" w14:textId="7777777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</w:t>
      </w:r>
      <w:proofErr w:type="spellStart"/>
      <w:r w:rsidRPr="004F0025">
        <w:t>elses</w:t>
      </w:r>
      <w:proofErr w:type="spellEnd"/>
      <w:r w:rsidRPr="004F0025">
        <w:t xml:space="preserve"> ELSE </w:t>
      </w:r>
      <w:proofErr w:type="spellStart"/>
      <w:r w:rsidRPr="004F0025">
        <w:t>cond_construction</w:t>
      </w:r>
      <w:proofErr w:type="spellEnd"/>
      <w:r w:rsidRPr="004F0025">
        <w:t xml:space="preserve"> EOL</w:t>
      </w:r>
    </w:p>
    <w:p w14:paraId="3B8F0D13" w14:textId="77777777" w:rsidR="004F0025" w:rsidRPr="004F0025" w:rsidRDefault="004F0025" w:rsidP="00E96E97">
      <w:pPr>
        <w:pStyle w:val="ac"/>
      </w:pPr>
      <w:r w:rsidRPr="004F0025">
        <w:t>;</w:t>
      </w:r>
    </w:p>
    <w:p w14:paraId="79F55FAD" w14:textId="77777777" w:rsidR="004F0025" w:rsidRDefault="004F0025" w:rsidP="00E96E97">
      <w:pPr>
        <w:pStyle w:val="ac"/>
      </w:pPr>
    </w:p>
    <w:p w14:paraId="068AD2BC" w14:textId="25391774" w:rsidR="004F0025" w:rsidRPr="004F0025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lastRenderedPageBreak/>
        <w:t xml:space="preserve">Под </w:t>
      </w:r>
      <w:proofErr w:type="spellStart"/>
      <w:r>
        <w:rPr>
          <w:color w:val="000000"/>
          <w:szCs w:val="28"/>
        </w:rPr>
        <w:t>cond</w:t>
      </w:r>
      <w:proofErr w:type="spellEnd"/>
      <w:r w:rsidRPr="00EA55B7">
        <w:rPr>
          <w:color w:val="000000"/>
          <w:szCs w:val="28"/>
          <w:lang w:val="ru-RU"/>
        </w:rPr>
        <w:t>_</w:t>
      </w:r>
      <w:r>
        <w:rPr>
          <w:color w:val="000000"/>
          <w:szCs w:val="28"/>
        </w:rPr>
        <w:t>construction</w:t>
      </w:r>
      <w:r w:rsidRPr="00EA55B7">
        <w:rPr>
          <w:color w:val="000000"/>
          <w:szCs w:val="28"/>
          <w:lang w:val="ru-RU"/>
        </w:rPr>
        <w:t xml:space="preserve"> понимается цельная конструкция, которая может быть использована </w:t>
      </w:r>
      <w:proofErr w:type="spellStart"/>
      <w:r>
        <w:rPr>
          <w:color w:val="000000"/>
          <w:szCs w:val="28"/>
        </w:rPr>
        <w:t>ifeq</w:t>
      </w:r>
      <w:proofErr w:type="spellEnd"/>
      <w:r w:rsidRPr="00EA55B7">
        <w:rPr>
          <w:color w:val="000000"/>
          <w:szCs w:val="28"/>
          <w:lang w:val="ru-RU"/>
        </w:rPr>
        <w:t xml:space="preserve"> или </w:t>
      </w:r>
      <w:proofErr w:type="spellStart"/>
      <w:r>
        <w:rPr>
          <w:color w:val="000000"/>
          <w:szCs w:val="28"/>
        </w:rPr>
        <w:t>ifneq</w:t>
      </w:r>
      <w:proofErr w:type="spellEnd"/>
      <w:r w:rsidRPr="00EA55B7">
        <w:rPr>
          <w:color w:val="000000"/>
          <w:szCs w:val="28"/>
          <w:lang w:val="ru-RU"/>
        </w:rPr>
        <w:t>.</w:t>
      </w:r>
    </w:p>
    <w:p w14:paraId="16C3358A" w14:textId="77777777" w:rsidR="004F0025" w:rsidRPr="004F0025" w:rsidRDefault="004F0025" w:rsidP="00E96E97">
      <w:pPr>
        <w:pStyle w:val="ac"/>
      </w:pPr>
      <w:proofErr w:type="spellStart"/>
      <w:r w:rsidRPr="004F0025">
        <w:t>cond_construction</w:t>
      </w:r>
      <w:proofErr w:type="spellEnd"/>
      <w:r w:rsidRPr="004F0025">
        <w:t>:</w:t>
      </w:r>
    </w:p>
    <w:p w14:paraId="59E9AE4C" w14:textId="4AFF3E71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'(' </w:t>
      </w:r>
      <w:proofErr w:type="spellStart"/>
      <w:r w:rsidRPr="004F0025">
        <w:t>cond</w:t>
      </w:r>
      <w:proofErr w:type="spellEnd"/>
      <w:r w:rsidRPr="004F0025">
        <w:t xml:space="preserve"> ',' </w:t>
      </w:r>
      <w:proofErr w:type="spellStart"/>
      <w:r w:rsidRPr="004F0025">
        <w:t>cond</w:t>
      </w:r>
      <w:proofErr w:type="spellEnd"/>
      <w:r w:rsidRPr="004F0025">
        <w:t xml:space="preserve"> ')'      {if (</w:t>
      </w:r>
      <w:proofErr w:type="spellStart"/>
      <w:r w:rsidRPr="004F0025">
        <w:t>full_info</w:t>
      </w:r>
      <w:proofErr w:type="spellEnd"/>
      <w:r w:rsidRPr="004F0025">
        <w:t xml:space="preserve">) </w:t>
      </w:r>
      <w:proofErr w:type="spellStart"/>
      <w:r w:rsidRPr="004F0025">
        <w:t>printf</w:t>
      </w:r>
      <w:proofErr w:type="spellEnd"/>
      <w:r w:rsidRPr="004F0025">
        <w:t>("Condition at line %</w:t>
      </w:r>
      <w:proofErr w:type="spellStart"/>
      <w:r w:rsidRPr="004F0025">
        <w:t>i</w:t>
      </w:r>
      <w:proofErr w:type="spellEnd"/>
      <w:r w:rsidRPr="004F0025">
        <w:t xml:space="preserve">\n", </w:t>
      </w:r>
      <w:proofErr w:type="spellStart"/>
      <w:r w:rsidRPr="004F0025">
        <w:t>lines_count</w:t>
      </w:r>
      <w:proofErr w:type="spellEnd"/>
      <w:r w:rsidRPr="004F0025">
        <w:t>)</w:t>
      </w:r>
      <w:r w:rsidR="00761359">
        <w:t>;}</w:t>
      </w:r>
    </w:p>
    <w:p w14:paraId="74D0782A" w14:textId="76262F44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'(' ',' </w:t>
      </w:r>
      <w:proofErr w:type="spellStart"/>
      <w:r w:rsidRPr="004F0025">
        <w:t>cond</w:t>
      </w:r>
      <w:proofErr w:type="spellEnd"/>
      <w:r w:rsidRPr="004F0025">
        <w:t xml:space="preserve"> ')'        {if (</w:t>
      </w:r>
      <w:proofErr w:type="spellStart"/>
      <w:r w:rsidRPr="004F0025">
        <w:t>full_info</w:t>
      </w:r>
      <w:proofErr w:type="spellEnd"/>
      <w:r w:rsidRPr="004F0025">
        <w:t xml:space="preserve">) </w:t>
      </w:r>
      <w:proofErr w:type="spellStart"/>
      <w:r w:rsidRPr="004F0025">
        <w:t>printf</w:t>
      </w:r>
      <w:proofErr w:type="spellEnd"/>
      <w:r w:rsidRPr="004F0025">
        <w:t>("Condition at line %</w:t>
      </w:r>
      <w:proofErr w:type="spellStart"/>
      <w:r w:rsidRPr="004F0025">
        <w:t>i</w:t>
      </w:r>
      <w:proofErr w:type="spellEnd"/>
      <w:r w:rsidRPr="004F0025">
        <w:t xml:space="preserve">\n", </w:t>
      </w:r>
      <w:proofErr w:type="spellStart"/>
      <w:r w:rsidRPr="004F0025">
        <w:t>lines_count</w:t>
      </w:r>
      <w:proofErr w:type="spellEnd"/>
      <w:r w:rsidRPr="004F0025">
        <w:t>)</w:t>
      </w:r>
      <w:r w:rsidR="00761359">
        <w:t>;}</w:t>
      </w:r>
    </w:p>
    <w:p w14:paraId="7C9EEC4C" w14:textId="6567BB45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'(' </w:t>
      </w:r>
      <w:proofErr w:type="spellStart"/>
      <w:r w:rsidRPr="004F0025">
        <w:t>cond</w:t>
      </w:r>
      <w:proofErr w:type="spellEnd"/>
      <w:r w:rsidRPr="004F0025">
        <w:t xml:space="preserve"> ',' ')'        {if (</w:t>
      </w:r>
      <w:proofErr w:type="spellStart"/>
      <w:r w:rsidRPr="004F0025">
        <w:t>full_info</w:t>
      </w:r>
      <w:proofErr w:type="spellEnd"/>
      <w:r w:rsidRPr="004F0025">
        <w:t xml:space="preserve">) </w:t>
      </w:r>
      <w:proofErr w:type="spellStart"/>
      <w:r w:rsidRPr="004F0025">
        <w:t>printf</w:t>
      </w:r>
      <w:proofErr w:type="spellEnd"/>
      <w:r w:rsidRPr="004F0025">
        <w:t>("Condition at line %</w:t>
      </w:r>
      <w:proofErr w:type="spellStart"/>
      <w:r w:rsidRPr="004F0025">
        <w:t>i</w:t>
      </w:r>
      <w:proofErr w:type="spellEnd"/>
      <w:r w:rsidRPr="004F0025">
        <w:t xml:space="preserve">\n", </w:t>
      </w:r>
      <w:proofErr w:type="spellStart"/>
      <w:r w:rsidRPr="004F0025">
        <w:t>lines_count</w:t>
      </w:r>
      <w:proofErr w:type="spellEnd"/>
      <w:r w:rsidRPr="004F0025">
        <w:t>)</w:t>
      </w:r>
      <w:r w:rsidR="00761359">
        <w:t>;}</w:t>
      </w:r>
    </w:p>
    <w:p w14:paraId="77DC285A" w14:textId="2044CA87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>| '(' ',' ')'            {if (</w:t>
      </w:r>
      <w:proofErr w:type="spellStart"/>
      <w:r w:rsidRPr="004F0025">
        <w:t>full_info</w:t>
      </w:r>
      <w:proofErr w:type="spellEnd"/>
      <w:r w:rsidRPr="004F0025">
        <w:t xml:space="preserve">) </w:t>
      </w:r>
      <w:proofErr w:type="spellStart"/>
      <w:r w:rsidRPr="004F0025">
        <w:t>printf</w:t>
      </w:r>
      <w:proofErr w:type="spellEnd"/>
      <w:r w:rsidRPr="004F0025">
        <w:t>("Condition at line %</w:t>
      </w:r>
      <w:proofErr w:type="spellStart"/>
      <w:r w:rsidRPr="004F0025">
        <w:t>i</w:t>
      </w:r>
      <w:proofErr w:type="spellEnd"/>
      <w:r w:rsidRPr="004F0025">
        <w:t xml:space="preserve">\n", </w:t>
      </w:r>
      <w:proofErr w:type="spellStart"/>
      <w:r w:rsidRPr="004F0025">
        <w:t>lines_count</w:t>
      </w:r>
      <w:proofErr w:type="spellEnd"/>
      <w:r w:rsidRPr="004F0025">
        <w:t>)</w:t>
      </w:r>
      <w:r w:rsidR="00761359">
        <w:t>;}</w:t>
      </w:r>
    </w:p>
    <w:p w14:paraId="5404F191" w14:textId="30FF93ED" w:rsidR="004F0025" w:rsidRPr="004F0025" w:rsidRDefault="004F0025" w:rsidP="00E96E97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4F0025">
        <w:t xml:space="preserve">| ANY_STRING </w:t>
      </w:r>
      <w:proofErr w:type="spellStart"/>
      <w:r w:rsidRPr="004F0025">
        <w:t>ANY_STRING</w:t>
      </w:r>
      <w:proofErr w:type="spellEnd"/>
      <w:r w:rsidRPr="004F0025">
        <w:t>  {if (</w:t>
      </w:r>
      <w:proofErr w:type="spellStart"/>
      <w:r w:rsidRPr="004F0025">
        <w:t>full_info</w:t>
      </w:r>
      <w:proofErr w:type="spellEnd"/>
      <w:r w:rsidRPr="004F0025">
        <w:t xml:space="preserve">) </w:t>
      </w:r>
      <w:proofErr w:type="spellStart"/>
      <w:r w:rsidRPr="004F0025">
        <w:t>printf</w:t>
      </w:r>
      <w:proofErr w:type="spellEnd"/>
      <w:r w:rsidRPr="004F0025">
        <w:t>("Condition at line %</w:t>
      </w:r>
      <w:proofErr w:type="spellStart"/>
      <w:r w:rsidRPr="004F0025">
        <w:t>i</w:t>
      </w:r>
      <w:proofErr w:type="spellEnd"/>
      <w:r w:rsidRPr="004F0025">
        <w:t xml:space="preserve">\n", </w:t>
      </w:r>
      <w:proofErr w:type="spellStart"/>
      <w:r w:rsidRPr="004F0025">
        <w:t>lines_count</w:t>
      </w:r>
      <w:proofErr w:type="spellEnd"/>
      <w:r w:rsidRPr="004F0025">
        <w:t>)</w:t>
      </w:r>
      <w:r w:rsidR="00761359">
        <w:t>;}</w:t>
      </w:r>
    </w:p>
    <w:p w14:paraId="5CB41EAB" w14:textId="77777777" w:rsidR="004F0025" w:rsidRPr="00EA55B7" w:rsidRDefault="004F0025" w:rsidP="00E96E97">
      <w:pPr>
        <w:pStyle w:val="ac"/>
        <w:rPr>
          <w:lang w:val="ru-RU"/>
        </w:rPr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EA55B7">
        <w:rPr>
          <w:lang w:val="ru-RU"/>
        </w:rPr>
        <w:t>;</w:t>
      </w:r>
    </w:p>
    <w:p w14:paraId="05095B8B" w14:textId="77777777" w:rsidR="004F0025" w:rsidRPr="004F0025" w:rsidRDefault="004F0025" w:rsidP="00E96E97">
      <w:pPr>
        <w:pStyle w:val="ac"/>
        <w:rPr>
          <w:lang w:val="ru-RU"/>
        </w:rPr>
      </w:pPr>
    </w:p>
    <w:p w14:paraId="530999AB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В само слово </w:t>
      </w:r>
      <w:proofErr w:type="spellStart"/>
      <w:r>
        <w:rPr>
          <w:color w:val="000000"/>
          <w:szCs w:val="28"/>
        </w:rPr>
        <w:t>cond</w:t>
      </w:r>
      <w:proofErr w:type="spellEnd"/>
      <w:r w:rsidRPr="00EA55B7">
        <w:rPr>
          <w:color w:val="000000"/>
          <w:szCs w:val="28"/>
          <w:lang w:val="ru-RU"/>
        </w:rPr>
        <w:t xml:space="preserve"> вложен следующий смысл:</w:t>
      </w:r>
    </w:p>
    <w:p w14:paraId="32591B79" w14:textId="77777777" w:rsidR="004F0025" w:rsidRPr="004F0025" w:rsidRDefault="004F0025" w:rsidP="00E96E97">
      <w:pPr>
        <w:pStyle w:val="ac"/>
      </w:pPr>
      <w:proofErr w:type="spellStart"/>
      <w:r w:rsidRPr="004F0025">
        <w:t>cond</w:t>
      </w:r>
      <w:proofErr w:type="spellEnd"/>
      <w:r w:rsidRPr="004F0025">
        <w:t>:</w:t>
      </w:r>
    </w:p>
    <w:p w14:paraId="1F7FCF72" w14:textId="77777777" w:rsidR="004F0025" w:rsidRPr="0059551C" w:rsidRDefault="004F0025" w:rsidP="0059551C">
      <w:pPr>
        <w:pStyle w:val="ac"/>
      </w:pP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  <w:r w:rsidRPr="0059551C">
        <w:t xml:space="preserve"> UNIT_NAME    {  }</w:t>
      </w:r>
    </w:p>
    <w:p w14:paraId="0545FDC4" w14:textId="77777777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| FILE_PATH   { }</w:t>
      </w:r>
    </w:p>
    <w:p w14:paraId="69250844" w14:textId="77777777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| FILE_NAME   { }</w:t>
      </w:r>
    </w:p>
    <w:p w14:paraId="4CBAFE28" w14:textId="77777777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| VAR_REF     { }</w:t>
      </w:r>
    </w:p>
    <w:p w14:paraId="3CB51C1F" w14:textId="77777777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| ANY_STRING  { }</w:t>
      </w:r>
    </w:p>
    <w:p w14:paraId="0B04B811" w14:textId="48A06320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| FUNCTION    { }</w:t>
      </w:r>
    </w:p>
    <w:p w14:paraId="4C07B138" w14:textId="12F8EAA8" w:rsidR="0059551C" w:rsidRPr="0059551C" w:rsidRDefault="0059551C" w:rsidP="0059551C">
      <w:pPr>
        <w:pStyle w:val="ac"/>
        <w:ind w:left="707"/>
      </w:pPr>
      <w:r w:rsidRPr="0059551C">
        <w:t>| SHELL_COMMAND {}</w:t>
      </w:r>
    </w:p>
    <w:p w14:paraId="4F161FBE" w14:textId="77777777" w:rsidR="004F0025" w:rsidRPr="0059551C" w:rsidRDefault="004F0025" w:rsidP="0059551C">
      <w:pPr>
        <w:pStyle w:val="ac"/>
      </w:pPr>
      <w:r w:rsidRPr="0059551C">
        <w:rPr>
          <w:rStyle w:val="apple-tab-span"/>
        </w:rPr>
        <w:tab/>
      </w:r>
      <w:r w:rsidRPr="0059551C">
        <w:t>;</w:t>
      </w:r>
    </w:p>
    <w:p w14:paraId="1ECCA560" w14:textId="77777777" w:rsidR="004F0025" w:rsidRPr="004F0025" w:rsidRDefault="004F0025" w:rsidP="00E96E97">
      <w:pPr>
        <w:pStyle w:val="ac"/>
        <w:rPr>
          <w:lang w:val="ru-RU"/>
        </w:rPr>
      </w:pPr>
    </w:p>
    <w:p w14:paraId="5AECFFC2" w14:textId="010EFC0B" w:rsidR="004F0025" w:rsidRPr="00E96E97" w:rsidRDefault="004F0025" w:rsidP="00E96E97">
      <w:pPr>
        <w:rPr>
          <w:lang w:val="ru-RU"/>
        </w:rPr>
      </w:pPr>
      <w:r w:rsidRPr="00E96E97">
        <w:rPr>
          <w:color w:val="000000"/>
          <w:szCs w:val="28"/>
          <w:lang w:val="ru-RU"/>
        </w:rPr>
        <w:t>Как видно выше, используется только одна возможна</w:t>
      </w:r>
      <w:r w:rsidR="00E96E97">
        <w:rPr>
          <w:color w:val="000000"/>
          <w:szCs w:val="28"/>
          <w:lang w:val="ru-RU"/>
        </w:rPr>
        <w:t>я</w:t>
      </w:r>
      <w:r w:rsidRPr="00E96E97">
        <w:rPr>
          <w:color w:val="000000"/>
          <w:szCs w:val="28"/>
          <w:lang w:val="ru-RU"/>
        </w:rPr>
        <w:t xml:space="preserve"> грамматика для</w:t>
      </w:r>
      <w:r>
        <w:rPr>
          <w:color w:val="000000"/>
          <w:szCs w:val="28"/>
        </w:rPr>
        <w:t> </w:t>
      </w:r>
      <w:r w:rsidRPr="00E96E97"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</w:rPr>
        <w:t>ifeq</w:t>
      </w:r>
      <w:proofErr w:type="spellEnd"/>
      <w:r w:rsidRPr="00E96E97">
        <w:rPr>
          <w:color w:val="000000"/>
          <w:szCs w:val="28"/>
          <w:lang w:val="ru-RU"/>
        </w:rPr>
        <w:t xml:space="preserve"> и </w:t>
      </w:r>
      <w:proofErr w:type="spellStart"/>
      <w:r>
        <w:rPr>
          <w:color w:val="000000"/>
          <w:szCs w:val="28"/>
        </w:rPr>
        <w:t>ifneq</w:t>
      </w:r>
      <w:proofErr w:type="spellEnd"/>
      <w:r w:rsidRPr="00E96E97">
        <w:rPr>
          <w:color w:val="000000"/>
          <w:szCs w:val="28"/>
          <w:lang w:val="ru-RU"/>
        </w:rPr>
        <w:t>. Данные слова соответствуют операторам если равно и если не равно. Слова</w:t>
      </w:r>
      <w:r>
        <w:rPr>
          <w:color w:val="000000"/>
          <w:szCs w:val="28"/>
        </w:rPr>
        <w:t> </w:t>
      </w:r>
      <w:r w:rsidRPr="00E96E97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ifdef</w:t>
      </w:r>
      <w:r w:rsidRPr="00E96E97">
        <w:rPr>
          <w:color w:val="000000"/>
          <w:szCs w:val="28"/>
          <w:lang w:val="ru-RU"/>
        </w:rPr>
        <w:t xml:space="preserve"> или </w:t>
      </w:r>
      <w:proofErr w:type="spellStart"/>
      <w:r>
        <w:rPr>
          <w:color w:val="000000"/>
          <w:szCs w:val="28"/>
        </w:rPr>
        <w:t>ifndef</w:t>
      </w:r>
      <w:proofErr w:type="spellEnd"/>
      <w:r w:rsidRPr="00E96E97">
        <w:rPr>
          <w:color w:val="000000"/>
          <w:szCs w:val="28"/>
          <w:lang w:val="ru-RU"/>
        </w:rPr>
        <w:t xml:space="preserve"> служат для получения информации о том, определена ли переменная или нет соответственно.</w:t>
      </w:r>
    </w:p>
    <w:p w14:paraId="511CAAE3" w14:textId="77777777" w:rsidR="004F0025" w:rsidRPr="004F0025" w:rsidRDefault="004F0025" w:rsidP="00E96E97">
      <w:pPr>
        <w:pStyle w:val="ac"/>
      </w:pPr>
      <w:r w:rsidRPr="004F0025">
        <w:t>if: </w:t>
      </w:r>
    </w:p>
    <w:p w14:paraId="53D4B881" w14:textId="77777777" w:rsidR="004F0025" w:rsidRPr="004F0025" w:rsidRDefault="004F0025" w:rsidP="00E96E97">
      <w:pPr>
        <w:pStyle w:val="ac"/>
      </w:pPr>
      <w:r w:rsidRPr="004F0025">
        <w:t>      IFEQ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22B7183D" w14:textId="77777777" w:rsidR="004F0025" w:rsidRPr="004F0025" w:rsidRDefault="004F0025" w:rsidP="00E96E97">
      <w:pPr>
        <w:pStyle w:val="ac"/>
      </w:pPr>
      <w:r w:rsidRPr="004F0025">
        <w:t>    | IFNEQ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65299ACC" w14:textId="77777777" w:rsidR="004F0025" w:rsidRPr="004F0025" w:rsidRDefault="004F0025" w:rsidP="00E96E97">
      <w:pPr>
        <w:pStyle w:val="ac"/>
      </w:pPr>
      <w:r w:rsidRPr="004F0025">
        <w:t>    ;</w:t>
      </w:r>
    </w:p>
    <w:p w14:paraId="08247E9F" w14:textId="77777777" w:rsidR="004F0025" w:rsidRDefault="004F0025" w:rsidP="00E96E97">
      <w:pPr>
        <w:pStyle w:val="ac"/>
      </w:pPr>
    </w:p>
    <w:p w14:paraId="7B1A4C8F" w14:textId="77777777" w:rsidR="004F0025" w:rsidRPr="004F0025" w:rsidRDefault="004F0025" w:rsidP="00E96E97">
      <w:pPr>
        <w:pStyle w:val="ac"/>
      </w:pPr>
      <w:r w:rsidRPr="004F0025">
        <w:t>ifdef: </w:t>
      </w:r>
    </w:p>
    <w:p w14:paraId="3AF80FFF" w14:textId="77777777" w:rsidR="004F0025" w:rsidRPr="004F0025" w:rsidRDefault="004F0025" w:rsidP="00E96E97">
      <w:pPr>
        <w:pStyle w:val="ac"/>
      </w:pPr>
      <w:r w:rsidRPr="004F0025">
        <w:t>      IFDEF</w:t>
      </w:r>
      <w:r w:rsidRPr="004F0025"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598A81D3" w14:textId="77777777" w:rsidR="004F0025" w:rsidRDefault="004F0025" w:rsidP="00E96E97">
      <w:pPr>
        <w:pStyle w:val="ac"/>
      </w:pPr>
      <w:r w:rsidRPr="004F0025">
        <w:t>    </w:t>
      </w:r>
      <w:r>
        <w:t>| IFNDEF</w:t>
      </w:r>
      <w:r>
        <w:rPr>
          <w:rStyle w:val="apple-tab-span"/>
          <w:rFonts w:ascii="Cascadia Mono" w:hAnsi="Cascadia Mono"/>
          <w:color w:val="000000"/>
          <w:sz w:val="19"/>
          <w:szCs w:val="19"/>
        </w:rPr>
        <w:tab/>
      </w:r>
    </w:p>
    <w:p w14:paraId="669FC011" w14:textId="4FF8E595" w:rsidR="004F0025" w:rsidRDefault="004F0025" w:rsidP="00E96E97">
      <w:pPr>
        <w:pStyle w:val="ac"/>
      </w:pPr>
      <w:r>
        <w:t>    ;</w:t>
      </w:r>
      <w:r>
        <w:br/>
      </w:r>
    </w:p>
    <w:p w14:paraId="19983886" w14:textId="77777777" w:rsidR="004F0025" w:rsidRDefault="004F0025" w:rsidP="00E96E97">
      <w:pPr>
        <w:pStyle w:val="21"/>
        <w:spacing w:line="360" w:lineRule="auto"/>
      </w:pPr>
      <w:r>
        <w:t>Тестирование</w:t>
      </w:r>
    </w:p>
    <w:p w14:paraId="7FBD392E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>Вся программа собирается при помощи следующих команд:</w:t>
      </w:r>
    </w:p>
    <w:p w14:paraId="19478503" w14:textId="77777777" w:rsidR="004F0025" w:rsidRPr="004F0025" w:rsidRDefault="004F0025" w:rsidP="00E96E97">
      <w:pPr>
        <w:pStyle w:val="ac"/>
      </w:pPr>
      <w:r w:rsidRPr="004F0025">
        <w:t xml:space="preserve">win_bison.exe -dt </w:t>
      </w:r>
      <w:proofErr w:type="spellStart"/>
      <w:r w:rsidRPr="004F0025">
        <w:t>makeg.y</w:t>
      </w:r>
      <w:proofErr w:type="spellEnd"/>
    </w:p>
    <w:p w14:paraId="67C67BC2" w14:textId="77777777" w:rsidR="004F0025" w:rsidRPr="004F0025" w:rsidRDefault="004F0025" w:rsidP="00E96E97">
      <w:pPr>
        <w:pStyle w:val="ac"/>
      </w:pPr>
      <w:r w:rsidRPr="004F0025">
        <w:t xml:space="preserve">win_flex.exe </w:t>
      </w:r>
      <w:proofErr w:type="spellStart"/>
      <w:r w:rsidRPr="004F0025">
        <w:t>terminals.l</w:t>
      </w:r>
      <w:proofErr w:type="spellEnd"/>
    </w:p>
    <w:p w14:paraId="4486C01B" w14:textId="77777777" w:rsidR="004F0025" w:rsidRPr="004F0025" w:rsidRDefault="004F0025" w:rsidP="00E96E97">
      <w:pPr>
        <w:pStyle w:val="ac"/>
      </w:pPr>
      <w:proofErr w:type="spellStart"/>
      <w:r w:rsidRPr="004F0025">
        <w:t>gcc</w:t>
      </w:r>
      <w:proofErr w:type="spellEnd"/>
      <w:r w:rsidRPr="004F0025">
        <w:t xml:space="preserve"> -w </w:t>
      </w:r>
      <w:proofErr w:type="spellStart"/>
      <w:r w:rsidRPr="004F0025">
        <w:t>main.c</w:t>
      </w:r>
      <w:proofErr w:type="spellEnd"/>
      <w:r w:rsidRPr="004F0025">
        <w:t xml:space="preserve"> </w:t>
      </w:r>
      <w:proofErr w:type="spellStart"/>
      <w:r w:rsidRPr="004F0025">
        <w:t>makeg.tab.c</w:t>
      </w:r>
      <w:proofErr w:type="spellEnd"/>
      <w:r w:rsidRPr="004F0025">
        <w:t xml:space="preserve"> </w:t>
      </w:r>
      <w:proofErr w:type="spellStart"/>
      <w:r w:rsidRPr="004F0025">
        <w:t>lex.yy.c</w:t>
      </w:r>
      <w:proofErr w:type="spellEnd"/>
      <w:r w:rsidRPr="004F0025">
        <w:t xml:space="preserve"> -o maker</w:t>
      </w:r>
    </w:p>
    <w:p w14:paraId="0084A49A" w14:textId="77777777" w:rsidR="004F0025" w:rsidRDefault="004F0025" w:rsidP="00E96E97">
      <w:pPr>
        <w:pStyle w:val="ac"/>
      </w:pPr>
    </w:p>
    <w:p w14:paraId="7BAB64C9" w14:textId="77777777" w:rsidR="004F0025" w:rsidRPr="004F0025" w:rsidRDefault="004F0025" w:rsidP="00761359">
      <w:proofErr w:type="spellStart"/>
      <w:r>
        <w:rPr>
          <w:color w:val="000000"/>
          <w:szCs w:val="28"/>
        </w:rPr>
        <w:t>Для</w:t>
      </w:r>
      <w:proofErr w:type="spellEnd"/>
      <w:r w:rsidRPr="004F002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ОС</w:t>
      </w:r>
      <w:r w:rsidRPr="004F0025">
        <w:rPr>
          <w:color w:val="000000"/>
          <w:szCs w:val="28"/>
        </w:rPr>
        <w:t xml:space="preserve"> Windows </w:t>
      </w:r>
      <w:proofErr w:type="spellStart"/>
      <w:r>
        <w:rPr>
          <w:color w:val="000000"/>
          <w:szCs w:val="28"/>
        </w:rPr>
        <w:t>используется</w:t>
      </w:r>
      <w:proofErr w:type="spellEnd"/>
      <w:r w:rsidRPr="004F0025">
        <w:rPr>
          <w:color w:val="000000"/>
          <w:szCs w:val="28"/>
        </w:rPr>
        <w:t xml:space="preserve"> bat </w:t>
      </w:r>
      <w:proofErr w:type="spellStart"/>
      <w:r>
        <w:rPr>
          <w:color w:val="000000"/>
          <w:szCs w:val="28"/>
        </w:rPr>
        <w:t>файл</w:t>
      </w:r>
      <w:proofErr w:type="spellEnd"/>
      <w:r w:rsidRPr="004F0025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для</w:t>
      </w:r>
      <w:proofErr w:type="spellEnd"/>
      <w:r w:rsidRPr="004F002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ОС</w:t>
      </w:r>
      <w:r w:rsidRPr="004F0025">
        <w:rPr>
          <w:color w:val="000000"/>
          <w:szCs w:val="28"/>
        </w:rPr>
        <w:t xml:space="preserve"> Linux – </w:t>
      </w:r>
      <w:proofErr w:type="spellStart"/>
      <w:r w:rsidRPr="004F0025">
        <w:rPr>
          <w:color w:val="000000"/>
          <w:szCs w:val="28"/>
        </w:rPr>
        <w:t>makefile</w:t>
      </w:r>
      <w:proofErr w:type="spellEnd"/>
      <w:r w:rsidRPr="004F0025">
        <w:rPr>
          <w:color w:val="000000"/>
          <w:szCs w:val="28"/>
        </w:rPr>
        <w:t>.</w:t>
      </w:r>
    </w:p>
    <w:p w14:paraId="79465FBD" w14:textId="77777777" w:rsidR="004F0025" w:rsidRDefault="004F0025" w:rsidP="00761359">
      <w:r w:rsidRPr="00EA55B7">
        <w:rPr>
          <w:color w:val="000000"/>
          <w:szCs w:val="28"/>
          <w:lang w:val="ru-RU"/>
        </w:rPr>
        <w:t xml:space="preserve">На вход программе подается путь до анализируемого файла и режим работы. </w:t>
      </w:r>
      <w:proofErr w:type="spellStart"/>
      <w:r>
        <w:rPr>
          <w:color w:val="000000"/>
          <w:szCs w:val="28"/>
        </w:rPr>
        <w:t>Реализовано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три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режима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программы</w:t>
      </w:r>
      <w:proofErr w:type="spellEnd"/>
      <w:r>
        <w:rPr>
          <w:color w:val="000000"/>
          <w:szCs w:val="28"/>
        </w:rPr>
        <w:t>:</w:t>
      </w:r>
    </w:p>
    <w:p w14:paraId="1BD3D09F" w14:textId="77777777" w:rsidR="004F0025" w:rsidRDefault="004F0025" w:rsidP="00E96E97">
      <w:pPr>
        <w:pStyle w:val="a0"/>
        <w:spacing w:line="360" w:lineRule="auto"/>
      </w:pPr>
      <w:r>
        <w:lastRenderedPageBreak/>
        <w:t>0 или без аргумента: выводится статистика файла (Рисунок 1);</w:t>
      </w:r>
    </w:p>
    <w:p w14:paraId="27F71A16" w14:textId="77777777" w:rsidR="004F0025" w:rsidRDefault="004F0025" w:rsidP="00E96E97">
      <w:pPr>
        <w:pStyle w:val="a0"/>
        <w:spacing w:line="360" w:lineRule="auto"/>
      </w:pPr>
      <w:r>
        <w:t xml:space="preserve">1: выводится информация из </w:t>
      </w:r>
      <w:proofErr w:type="spellStart"/>
      <w:r>
        <w:t>yydebug</w:t>
      </w:r>
      <w:proofErr w:type="spellEnd"/>
      <w:r>
        <w:t>;</w:t>
      </w:r>
    </w:p>
    <w:p w14:paraId="4DB08BEB" w14:textId="6E41533C" w:rsidR="004F0025" w:rsidRDefault="004F0025" w:rsidP="00E96E97">
      <w:pPr>
        <w:pStyle w:val="a0"/>
        <w:spacing w:line="360" w:lineRule="auto"/>
      </w:pPr>
      <w:r>
        <w:t>2: выводится статистика</w:t>
      </w:r>
      <w:r w:rsidR="00E96E97">
        <w:t xml:space="preserve"> и</w:t>
      </w:r>
      <w:r>
        <w:t xml:space="preserve"> локация частей файла по строкам, а именно переменные, цели, команды, условия и комментарии (Рисунок 2).</w:t>
      </w:r>
    </w:p>
    <w:p w14:paraId="08F48C9E" w14:textId="77777777" w:rsidR="004F0025" w:rsidRPr="00EA55B7" w:rsidRDefault="004F0025" w:rsidP="00E96E97">
      <w:pPr>
        <w:rPr>
          <w:sz w:val="24"/>
          <w:szCs w:val="24"/>
          <w:lang w:val="ru-RU"/>
        </w:rPr>
      </w:pPr>
      <w:r w:rsidRPr="00EA55B7">
        <w:rPr>
          <w:color w:val="000000"/>
          <w:szCs w:val="28"/>
          <w:lang w:val="ru-RU"/>
        </w:rPr>
        <w:t>В случае ошибок программа выведет ошибку, её смысл и номер строки (Рисунок 3).</w:t>
      </w:r>
    </w:p>
    <w:p w14:paraId="28C33F80" w14:textId="12CEF1CA" w:rsidR="004F0025" w:rsidRDefault="004F0025" w:rsidP="00E96E97">
      <w:pPr>
        <w:pStyle w:val="af6"/>
        <w:spacing w:line="360" w:lineRule="auto"/>
      </w:pPr>
      <w:r>
        <w:rPr>
          <w:noProof/>
          <w:bdr w:val="none" w:sz="0" w:space="0" w:color="auto" w:frame="1"/>
        </w:rPr>
        <w:drawing>
          <wp:inline distT="0" distB="0" distL="0" distR="0" wp14:anchorId="0F47F3A7" wp14:editId="375D1AC6">
            <wp:extent cx="5461000" cy="1148103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64" cy="11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CA85" w14:textId="3CF0EB69" w:rsidR="004F0025" w:rsidRDefault="004F0025" w:rsidP="00E96E97">
      <w:pPr>
        <w:pStyle w:val="aa"/>
        <w:spacing w:line="360" w:lineRule="auto"/>
      </w:pPr>
      <w:r>
        <w:t>Рисунок 1 – Режим работы 0</w:t>
      </w:r>
    </w:p>
    <w:p w14:paraId="0183FCC8" w14:textId="77777777" w:rsidR="00E96E97" w:rsidRPr="00E96E97" w:rsidRDefault="00E96E97" w:rsidP="00E96E97">
      <w:pPr>
        <w:rPr>
          <w:lang w:val="ru-RU" w:eastAsia="ru-RU"/>
        </w:rPr>
      </w:pPr>
    </w:p>
    <w:p w14:paraId="59D132EC" w14:textId="6A1238A1" w:rsidR="004F0025" w:rsidRDefault="004F0025" w:rsidP="00E96E97">
      <w:pPr>
        <w:pStyle w:val="af6"/>
        <w:spacing w:line="360" w:lineRule="auto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65B0557" wp14:editId="723B8F33">
            <wp:extent cx="5615940" cy="5550299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83" cy="55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6312" w14:textId="77777777" w:rsidR="004F0025" w:rsidRDefault="004F0025" w:rsidP="00E96E97">
      <w:pPr>
        <w:pStyle w:val="aa"/>
        <w:spacing w:line="360" w:lineRule="auto"/>
      </w:pPr>
      <w:r>
        <w:t>Рисунок 2 – Режим работы 2</w:t>
      </w:r>
    </w:p>
    <w:p w14:paraId="6934937C" w14:textId="006D7C92" w:rsidR="004F0025" w:rsidRDefault="004F0025" w:rsidP="00761359">
      <w:r w:rsidRPr="00EA55B7">
        <w:rPr>
          <w:color w:val="000000"/>
          <w:szCs w:val="28"/>
          <w:lang w:val="ru-RU"/>
        </w:rPr>
        <w:t xml:space="preserve">Также хотелось бы обратить внимание на некоторые тесты. </w:t>
      </w:r>
      <w:r w:rsidRPr="00E96E97">
        <w:rPr>
          <w:color w:val="000000"/>
          <w:szCs w:val="28"/>
          <w:lang w:val="ru-RU"/>
        </w:rPr>
        <w:t>Были отдельно реализованы тесты для условны</w:t>
      </w:r>
      <w:r w:rsidR="00E96E97">
        <w:rPr>
          <w:color w:val="000000"/>
          <w:szCs w:val="28"/>
          <w:lang w:val="ru-RU"/>
        </w:rPr>
        <w:t>х</w:t>
      </w:r>
      <w:r w:rsidRPr="00E96E97">
        <w:rPr>
          <w:color w:val="000000"/>
          <w:szCs w:val="28"/>
          <w:lang w:val="ru-RU"/>
        </w:rPr>
        <w:t xml:space="preserve"> конструкций (Рисунок 3) и функций. </w:t>
      </w:r>
      <w:r w:rsidRPr="00EA55B7">
        <w:rPr>
          <w:color w:val="000000"/>
          <w:szCs w:val="28"/>
          <w:lang w:val="ru-RU"/>
        </w:rPr>
        <w:t xml:space="preserve">Тест </w:t>
      </w:r>
      <w:proofErr w:type="spellStart"/>
      <w:r>
        <w:rPr>
          <w:color w:val="000000"/>
          <w:szCs w:val="28"/>
        </w:rPr>
        <w:t>bigvim</w:t>
      </w:r>
      <w:proofErr w:type="spellEnd"/>
      <w:r w:rsidRPr="00EA55B7">
        <w:rPr>
          <w:color w:val="000000"/>
          <w:szCs w:val="28"/>
          <w:lang w:val="ru-RU"/>
        </w:rPr>
        <w:t xml:space="preserve"> это файл на 4450 строк. Также была реализована проверка на 12 тестах </w:t>
      </w:r>
      <w:proofErr w:type="spellStart"/>
      <w:r>
        <w:rPr>
          <w:color w:val="000000"/>
          <w:szCs w:val="28"/>
        </w:rPr>
        <w:t>openssl</w:t>
      </w:r>
      <w:proofErr w:type="spellEnd"/>
      <w:r w:rsidRPr="00EA55B7">
        <w:rPr>
          <w:color w:val="000000"/>
          <w:szCs w:val="28"/>
          <w:lang w:val="ru-RU"/>
        </w:rPr>
        <w:t xml:space="preserve">. </w:t>
      </w:r>
      <w:proofErr w:type="spellStart"/>
      <w:r>
        <w:rPr>
          <w:color w:val="000000"/>
          <w:szCs w:val="28"/>
        </w:rPr>
        <w:t>Ещё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несколько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файлов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были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найдены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просторах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интернета</w:t>
      </w:r>
      <w:proofErr w:type="spellEnd"/>
      <w:r>
        <w:rPr>
          <w:color w:val="000000"/>
          <w:szCs w:val="28"/>
        </w:rPr>
        <w:t>.</w:t>
      </w:r>
    </w:p>
    <w:p w14:paraId="210AF61B" w14:textId="240A8BB6" w:rsidR="004F0025" w:rsidRDefault="004F0025" w:rsidP="00E96E97">
      <w:pPr>
        <w:pStyle w:val="af6"/>
        <w:spacing w:line="360" w:lineRule="auto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7CE8B2DE" wp14:editId="08BF0AB6">
            <wp:extent cx="5189220" cy="305562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F87" w14:textId="77777777" w:rsidR="004F0025" w:rsidRDefault="004F0025" w:rsidP="00E96E97">
      <w:pPr>
        <w:pStyle w:val="aa"/>
        <w:spacing w:line="360" w:lineRule="auto"/>
      </w:pPr>
      <w:r>
        <w:t>Рисунок 3 – Тестирование условных конструкций</w:t>
      </w:r>
    </w:p>
    <w:p w14:paraId="04E1F018" w14:textId="77777777" w:rsidR="004F0025" w:rsidRDefault="004F0025" w:rsidP="00761359">
      <w:r w:rsidRPr="00EA55B7">
        <w:rPr>
          <w:color w:val="000000"/>
          <w:szCs w:val="28"/>
          <w:lang w:val="ru-RU"/>
        </w:rPr>
        <w:t xml:space="preserve">В случае ошибок программа выведет ошибку, её смысл и номер строки (Рисунок 4). Рассмотрим пример с неверным использованием скобок: в строке 5 поставим больше скобок, чем требуется. </w:t>
      </w:r>
      <w:proofErr w:type="spellStart"/>
      <w:r>
        <w:rPr>
          <w:color w:val="000000"/>
          <w:szCs w:val="28"/>
        </w:rPr>
        <w:t>Аналогичный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результат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если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скобок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будет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хватать</w:t>
      </w:r>
      <w:proofErr w:type="spellEnd"/>
      <w:r>
        <w:rPr>
          <w:color w:val="000000"/>
          <w:szCs w:val="28"/>
        </w:rPr>
        <w:t>.</w:t>
      </w:r>
    </w:p>
    <w:p w14:paraId="0E4502B2" w14:textId="19E26FF2" w:rsidR="004F0025" w:rsidRDefault="004F0025" w:rsidP="00E96E97">
      <w:pPr>
        <w:pStyle w:val="af6"/>
        <w:spacing w:line="360" w:lineRule="auto"/>
      </w:pPr>
      <w:r>
        <w:rPr>
          <w:noProof/>
          <w:bdr w:val="none" w:sz="0" w:space="0" w:color="auto" w:frame="1"/>
        </w:rPr>
        <w:drawing>
          <wp:inline distT="0" distB="0" distL="0" distR="0" wp14:anchorId="0622EDCE" wp14:editId="4193DA50">
            <wp:extent cx="5623560" cy="852508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81" cy="8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0E01" w14:textId="617F0038" w:rsidR="004F0025" w:rsidRDefault="004F0025" w:rsidP="008D10D5">
      <w:r>
        <w:t>Рисунок 4 – Обработка ошибок</w:t>
      </w:r>
    </w:p>
    <w:p w14:paraId="35EE9089" w14:textId="346EDE75" w:rsidR="008D10D5" w:rsidRPr="008D10D5" w:rsidRDefault="008D10D5" w:rsidP="008D10D5">
      <w:pPr>
        <w:pStyle w:val="21"/>
        <w:spacing w:line="360" w:lineRule="auto"/>
        <w:rPr>
          <w:sz w:val="24"/>
          <w:szCs w:val="24"/>
        </w:rPr>
      </w:pPr>
      <w:r w:rsidRPr="008D10D5">
        <w:t>Возникшие трудности</w:t>
      </w:r>
    </w:p>
    <w:p w14:paraId="512FF787" w14:textId="3426FCA7" w:rsidR="008D10D5" w:rsidRPr="008D10D5" w:rsidRDefault="008D10D5" w:rsidP="008D10D5">
      <w:pPr>
        <w:rPr>
          <w:rFonts w:eastAsia="Times New Roman" w:cs="Times New Roman"/>
          <w:szCs w:val="28"/>
          <w:lang w:val="ru-RU" w:eastAsia="ru-RU"/>
        </w:rPr>
      </w:pPr>
      <w:r w:rsidRPr="008D10D5">
        <w:rPr>
          <w:rFonts w:eastAsia="Times New Roman"/>
          <w:b/>
          <w:bCs/>
          <w:color w:val="000000"/>
          <w:szCs w:val="28"/>
          <w:lang w:val="ru-RU" w:eastAsia="ru-RU"/>
        </w:rPr>
        <w:t> </w:t>
      </w:r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В ходе работы столкнулись с тем, что оригинальный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make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 игнорирует пустые строки внутри цели, если за пустой строкой следует рецепт. </w:t>
      </w:r>
      <w:r w:rsidR="003F0A55">
        <w:rPr>
          <w:rFonts w:eastAsia="Times New Roman" w:cs="Times New Roman"/>
          <w:color w:val="000000"/>
          <w:szCs w:val="28"/>
          <w:lang w:val="ru-RU" w:eastAsia="ru-RU"/>
        </w:rPr>
        <w:t>В</w:t>
      </w:r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несение символа переноса строки в правило цели приводило к ошибкам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reduce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>/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reduce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, а вынесение его за границы цели позволяло писать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shell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 команды вне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таргета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>, но не приводило к критическим ошибкам. Таким образом, было решено допускать распознавание команд вне цели, но проверяя, что команда будет расположена внутри нее. </w:t>
      </w:r>
    </w:p>
    <w:p w14:paraId="509EFDBB" w14:textId="77777777" w:rsidR="008D10D5" w:rsidRPr="008D10D5" w:rsidRDefault="008D10D5" w:rsidP="003F0A55">
      <w:pPr>
        <w:pStyle w:val="ac"/>
      </w:pPr>
      <w:r w:rsidRPr="008D10D5">
        <w:t>line:</w:t>
      </w:r>
    </w:p>
    <w:p w14:paraId="7E78C10D" w14:textId="77777777" w:rsidR="008D10D5" w:rsidRPr="008D10D5" w:rsidRDefault="008D10D5" w:rsidP="003F0A55">
      <w:pPr>
        <w:pStyle w:val="ac"/>
      </w:pPr>
      <w:r w:rsidRPr="008D10D5">
        <w:t>…</w:t>
      </w:r>
    </w:p>
    <w:p w14:paraId="799312EB" w14:textId="77777777" w:rsidR="008D10D5" w:rsidRPr="008D10D5" w:rsidRDefault="008D10D5" w:rsidP="003F0A55">
      <w:pPr>
        <w:pStyle w:val="ac"/>
      </w:pPr>
      <w:r w:rsidRPr="008D10D5">
        <w:t>| COMMAND (if (!</w:t>
      </w:r>
      <w:proofErr w:type="spellStart"/>
      <w:r w:rsidRPr="008D10D5">
        <w:t>in_target</w:t>
      </w:r>
      <w:proofErr w:type="spellEnd"/>
      <w:r w:rsidRPr="008D10D5">
        <w:t xml:space="preserve">) </w:t>
      </w:r>
      <w:proofErr w:type="spellStart"/>
      <w:r w:rsidRPr="008D10D5">
        <w:t>yyerror</w:t>
      </w:r>
      <w:proofErr w:type="spellEnd"/>
      <w:r w:rsidRPr="008D10D5">
        <w:t>(“out of target”);)</w:t>
      </w:r>
    </w:p>
    <w:p w14:paraId="1A49C3AD" w14:textId="29A43EA9" w:rsidR="008D10D5" w:rsidRDefault="008D10D5" w:rsidP="003F0A55">
      <w:pPr>
        <w:pStyle w:val="ac"/>
        <w:rPr>
          <w:lang w:val="ru-RU"/>
        </w:rPr>
      </w:pPr>
      <w:r w:rsidRPr="008D10D5">
        <w:rPr>
          <w:lang w:val="ru-RU"/>
        </w:rPr>
        <w:t>…</w:t>
      </w:r>
    </w:p>
    <w:p w14:paraId="1D04A573" w14:textId="77777777" w:rsidR="003F0A55" w:rsidRPr="003F0A55" w:rsidRDefault="003F0A55" w:rsidP="003F0A55">
      <w:pPr>
        <w:pStyle w:val="ac"/>
        <w:rPr>
          <w:lang w:val="ru-RU"/>
        </w:rPr>
      </w:pPr>
    </w:p>
    <w:p w14:paraId="490A851A" w14:textId="77777777" w:rsidR="008D10D5" w:rsidRPr="008D10D5" w:rsidRDefault="008D10D5" w:rsidP="008D10D5">
      <w:pPr>
        <w:rPr>
          <w:rFonts w:eastAsia="Times New Roman" w:cs="Times New Roman"/>
          <w:szCs w:val="28"/>
          <w:lang w:val="ru-RU" w:eastAsia="ru-RU"/>
        </w:rPr>
      </w:pPr>
      <w:r w:rsidRPr="008D10D5">
        <w:rPr>
          <w:rFonts w:eastAsia="Times New Roman" w:cs="Times New Roman"/>
          <w:color w:val="000000"/>
          <w:szCs w:val="28"/>
          <w:lang w:val="ru-RU" w:eastAsia="ru-RU"/>
        </w:rPr>
        <w:lastRenderedPageBreak/>
        <w:t>Похожая ситуация с условными конструкциями. Их можно указывать как внутри цели, так и за ее пределом, но с условием, что вне цели не будут вызываться команды. Проверка аналогична предыдущей.</w:t>
      </w:r>
    </w:p>
    <w:p w14:paraId="33A10B0A" w14:textId="77777777" w:rsidR="008D10D5" w:rsidRPr="008D10D5" w:rsidRDefault="008D10D5" w:rsidP="008D10D5">
      <w:pPr>
        <w:rPr>
          <w:rFonts w:eastAsia="Times New Roman" w:cs="Times New Roman"/>
          <w:szCs w:val="28"/>
          <w:lang w:val="ru-RU" w:eastAsia="ru-RU"/>
        </w:rPr>
      </w:pPr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Также много проблем составили переменные. Переменная может содержать почти любую последовательность символов и не обрабатывается в момент объявления, потому что в дальнейшем будет включена в команду и анализироваться утилитой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bash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. Изначальная идея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парсинга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 переменной в момент инициализации была отброшена, и в файле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flex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 была заменена конструкцией “=”[\n]*.</w:t>
      </w:r>
    </w:p>
    <w:p w14:paraId="44315B3F" w14:textId="77777777" w:rsidR="008D10D5" w:rsidRPr="008D10D5" w:rsidRDefault="008D10D5" w:rsidP="008D10D5">
      <w:pPr>
        <w:rPr>
          <w:rFonts w:eastAsia="Times New Roman" w:cs="Times New Roman"/>
          <w:szCs w:val="28"/>
          <w:lang w:val="ru-RU" w:eastAsia="ru-RU"/>
        </w:rPr>
      </w:pPr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Для анализа встроенных в </w:t>
      </w:r>
      <w:proofErr w:type="spellStart"/>
      <w:r w:rsidRPr="008D10D5">
        <w:rPr>
          <w:rFonts w:eastAsia="Times New Roman" w:cs="Times New Roman"/>
          <w:color w:val="000000"/>
          <w:szCs w:val="28"/>
          <w:lang w:val="ru-RU" w:eastAsia="ru-RU"/>
        </w:rPr>
        <w:t>make</w:t>
      </w:r>
      <w:proofErr w:type="spellEnd"/>
      <w:r w:rsidRPr="008D10D5">
        <w:rPr>
          <w:rFonts w:eastAsia="Times New Roman" w:cs="Times New Roman"/>
          <w:color w:val="000000"/>
          <w:szCs w:val="28"/>
          <w:lang w:val="ru-RU" w:eastAsia="ru-RU"/>
        </w:rPr>
        <w:t xml:space="preserve"> переменных была добавлена функция, которая самостоятельно проверяет корректность расставленных скобок, поскольку на вход могут подаваться переменные и другие функции, содержащие множество скобок. В этом случае ни одно регулярное выражение не распознает вложенные скобки, поэтому проверка сводилась к их подсчету.</w:t>
      </w:r>
    </w:p>
    <w:p w14:paraId="60383DE2" w14:textId="77777777" w:rsidR="008D10D5" w:rsidRPr="008D10D5" w:rsidRDefault="008D10D5" w:rsidP="008D10D5">
      <w:pPr>
        <w:rPr>
          <w:lang w:val="ru-RU" w:eastAsia="ru-RU"/>
        </w:rPr>
      </w:pPr>
    </w:p>
    <w:p w14:paraId="7376FDB3" w14:textId="0F4819A1" w:rsidR="00E96E97" w:rsidRPr="00EA55B7" w:rsidRDefault="00E96E97">
      <w:pPr>
        <w:spacing w:line="240" w:lineRule="auto"/>
        <w:ind w:firstLine="0"/>
        <w:rPr>
          <w:lang w:val="ru-RU"/>
        </w:rPr>
      </w:pPr>
      <w:r w:rsidRPr="00EA55B7">
        <w:rPr>
          <w:lang w:val="ru-RU"/>
        </w:rPr>
        <w:br w:type="page"/>
      </w:r>
    </w:p>
    <w:p w14:paraId="36EFA4DA" w14:textId="2E6F7C19" w:rsidR="004F0025" w:rsidRDefault="005230EC" w:rsidP="003F0A55">
      <w:pPr>
        <w:pStyle w:val="af9"/>
        <w:spacing w:line="360" w:lineRule="auto"/>
      </w:pPr>
      <w:r>
        <w:lastRenderedPageBreak/>
        <w:t>З</w:t>
      </w:r>
      <w:r w:rsidR="004F0025">
        <w:t>аключение</w:t>
      </w:r>
    </w:p>
    <w:p w14:paraId="22941D88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В ходе выполнения курсовой работы был получен практический опыт разработки программы-парсера средствами </w:t>
      </w:r>
      <w:proofErr w:type="spellStart"/>
      <w:r>
        <w:rPr>
          <w:color w:val="000000"/>
          <w:szCs w:val="28"/>
        </w:rPr>
        <w:t>yacc</w:t>
      </w:r>
      <w:proofErr w:type="spellEnd"/>
      <w:r w:rsidRPr="00EA55B7">
        <w:rPr>
          <w:color w:val="000000"/>
          <w:szCs w:val="28"/>
          <w:lang w:val="ru-RU"/>
        </w:rPr>
        <w:t xml:space="preserve"> и </w:t>
      </w:r>
      <w:r>
        <w:rPr>
          <w:color w:val="000000"/>
          <w:szCs w:val="28"/>
        </w:rPr>
        <w:t>flex</w:t>
      </w:r>
      <w:r w:rsidRPr="00EA55B7">
        <w:rPr>
          <w:color w:val="000000"/>
          <w:szCs w:val="28"/>
          <w:lang w:val="ru-RU"/>
        </w:rPr>
        <w:t>. Реализованный подход позволяет сначала определить общие структурные конструкции языка, а затем конкретизировать и уточнить частные случаи, что является наиболее практичным и удобным методом разработки грамматики.</w:t>
      </w:r>
    </w:p>
    <w:p w14:paraId="273DB82F" w14:textId="327EB0CA" w:rsidR="004F0025" w:rsidRPr="00EA55B7" w:rsidRDefault="004F0025" w:rsidP="00761359">
      <w:pPr>
        <w:rPr>
          <w:lang w:val="ru-RU"/>
        </w:rPr>
      </w:pPr>
      <w:r w:rsidRPr="00E96E97">
        <w:rPr>
          <w:color w:val="000000"/>
          <w:szCs w:val="28"/>
          <w:lang w:val="ru-RU"/>
        </w:rPr>
        <w:t xml:space="preserve">Кроме того, в данной курсовой работе была осуществлена обработка ошибок не только синтаксического, но и семантического характера, для реализации которой были использованы вставки, написанные на языке программирования Си, который, за счет совместимости с </w:t>
      </w:r>
      <w:proofErr w:type="spellStart"/>
      <w:r>
        <w:rPr>
          <w:color w:val="000000"/>
          <w:szCs w:val="28"/>
        </w:rPr>
        <w:t>yacc</w:t>
      </w:r>
      <w:proofErr w:type="spellEnd"/>
      <w:r w:rsidRPr="00E96E97">
        <w:rPr>
          <w:color w:val="000000"/>
          <w:szCs w:val="28"/>
          <w:lang w:val="ru-RU"/>
        </w:rPr>
        <w:t xml:space="preserve"> и </w:t>
      </w:r>
      <w:r>
        <w:rPr>
          <w:color w:val="000000"/>
          <w:szCs w:val="28"/>
        </w:rPr>
        <w:t>flex</w:t>
      </w:r>
      <w:r w:rsidRPr="00E96E97">
        <w:rPr>
          <w:color w:val="000000"/>
          <w:szCs w:val="28"/>
          <w:lang w:val="ru-RU"/>
        </w:rPr>
        <w:t>,</w:t>
      </w:r>
      <w:r w:rsidR="002A4AB9">
        <w:rPr>
          <w:color w:val="000000"/>
          <w:szCs w:val="28"/>
        </w:rPr>
        <w:t xml:space="preserve"> </w:t>
      </w:r>
      <w:r w:rsidR="00E96E97" w:rsidRPr="00E96E97">
        <w:rPr>
          <w:color w:val="000000"/>
          <w:szCs w:val="28"/>
          <w:lang w:val="ru-RU"/>
        </w:rPr>
        <w:t xml:space="preserve">предоставляет мощный инструмент </w:t>
      </w:r>
      <w:r w:rsidR="00E96E97">
        <w:rPr>
          <w:color w:val="000000"/>
          <w:szCs w:val="28"/>
          <w:lang w:val="ru-RU"/>
        </w:rPr>
        <w:t xml:space="preserve">для </w:t>
      </w:r>
      <w:r w:rsidRPr="00E96E97">
        <w:rPr>
          <w:color w:val="000000"/>
          <w:szCs w:val="28"/>
          <w:lang w:val="ru-RU"/>
        </w:rPr>
        <w:t>расшир</w:t>
      </w:r>
      <w:r w:rsidR="00E96E97">
        <w:rPr>
          <w:color w:val="000000"/>
          <w:szCs w:val="28"/>
          <w:lang w:val="ru-RU"/>
        </w:rPr>
        <w:t>ения</w:t>
      </w:r>
      <w:r w:rsidRPr="00E96E97">
        <w:rPr>
          <w:color w:val="000000"/>
          <w:szCs w:val="28"/>
          <w:lang w:val="ru-RU"/>
        </w:rPr>
        <w:t xml:space="preserve"> функционал</w:t>
      </w:r>
      <w:r w:rsidR="0086351A">
        <w:rPr>
          <w:color w:val="000000"/>
          <w:szCs w:val="28"/>
          <w:lang w:val="ru-RU"/>
        </w:rPr>
        <w:t>а</w:t>
      </w:r>
      <w:r w:rsidRPr="00E96E97">
        <w:rPr>
          <w:color w:val="000000"/>
          <w:szCs w:val="28"/>
          <w:lang w:val="ru-RU"/>
        </w:rPr>
        <w:t xml:space="preserve"> </w:t>
      </w:r>
      <w:proofErr w:type="spellStart"/>
      <w:r w:rsidRPr="00E96E97">
        <w:rPr>
          <w:color w:val="000000"/>
          <w:szCs w:val="28"/>
          <w:lang w:val="ru-RU"/>
        </w:rPr>
        <w:t>парсинга</w:t>
      </w:r>
      <w:proofErr w:type="spellEnd"/>
      <w:r w:rsidRPr="00E96E97">
        <w:rPr>
          <w:color w:val="000000"/>
          <w:szCs w:val="28"/>
          <w:lang w:val="ru-RU"/>
        </w:rPr>
        <w:t>. В частности</w:t>
      </w:r>
      <w:r w:rsidR="0086351A">
        <w:rPr>
          <w:color w:val="000000"/>
          <w:szCs w:val="28"/>
          <w:lang w:val="ru-RU"/>
        </w:rPr>
        <w:t>,</w:t>
      </w:r>
      <w:r w:rsidRPr="00E96E97">
        <w:rPr>
          <w:color w:val="000000"/>
          <w:szCs w:val="28"/>
          <w:lang w:val="ru-RU"/>
        </w:rPr>
        <w:t xml:space="preserve"> с помощью таких вставок были реализованы счетчики грамматически</w:t>
      </w:r>
      <w:r w:rsidR="0086351A">
        <w:rPr>
          <w:color w:val="000000"/>
          <w:szCs w:val="28"/>
          <w:lang w:val="ru-RU"/>
        </w:rPr>
        <w:t>х</w:t>
      </w:r>
      <w:r w:rsidRPr="00E96E97">
        <w:rPr>
          <w:color w:val="000000"/>
          <w:szCs w:val="28"/>
          <w:lang w:val="ru-RU"/>
        </w:rPr>
        <w:t xml:space="preserve"> конструкций, используемые в выводе статистических сообщений. </w:t>
      </w:r>
      <w:r w:rsidRPr="00EA55B7">
        <w:rPr>
          <w:color w:val="000000"/>
          <w:szCs w:val="28"/>
          <w:lang w:val="ru-RU"/>
        </w:rPr>
        <w:t>Была реализована функция подсчета скобок и несколько режимов работы программы также с помощью языка Си.</w:t>
      </w:r>
    </w:p>
    <w:p w14:paraId="05CFAB62" w14:textId="77777777" w:rsidR="004F0025" w:rsidRPr="00EA55B7" w:rsidRDefault="004F0025" w:rsidP="00761359">
      <w:pPr>
        <w:rPr>
          <w:lang w:val="ru-RU"/>
        </w:rPr>
      </w:pPr>
      <w:r w:rsidRPr="00EA55B7">
        <w:rPr>
          <w:color w:val="000000"/>
          <w:szCs w:val="28"/>
          <w:lang w:val="ru-RU"/>
        </w:rPr>
        <w:t xml:space="preserve">В разработанной программе присутствует всего 13 конфликтов типа </w:t>
      </w:r>
      <w:r>
        <w:rPr>
          <w:color w:val="000000"/>
          <w:szCs w:val="28"/>
        </w:rPr>
        <w:t>shift</w:t>
      </w:r>
      <w:r w:rsidRPr="00EA55B7">
        <w:rPr>
          <w:color w:val="000000"/>
          <w:szCs w:val="28"/>
          <w:lang w:val="ru-RU"/>
        </w:rPr>
        <w:t>/</w:t>
      </w:r>
      <w:r>
        <w:rPr>
          <w:color w:val="000000"/>
          <w:szCs w:val="28"/>
        </w:rPr>
        <w:t>reduce</w:t>
      </w:r>
      <w:r w:rsidRPr="00EA55B7">
        <w:rPr>
          <w:color w:val="000000"/>
          <w:szCs w:val="28"/>
          <w:lang w:val="ru-RU"/>
        </w:rPr>
        <w:t xml:space="preserve">, что достаточно мало в сравнении с некоторыми другими языками. Также данные конфликты решаются, поскольку </w:t>
      </w:r>
      <w:r>
        <w:rPr>
          <w:color w:val="000000"/>
          <w:szCs w:val="28"/>
        </w:rPr>
        <w:t>Bison</w:t>
      </w:r>
      <w:r w:rsidRPr="00EA55B7">
        <w:rPr>
          <w:color w:val="000000"/>
          <w:szCs w:val="28"/>
          <w:lang w:val="ru-RU"/>
        </w:rPr>
        <w:t xml:space="preserve"> предназначен для их разрешения путем выбора </w:t>
      </w:r>
      <w:r>
        <w:rPr>
          <w:color w:val="000000"/>
          <w:szCs w:val="28"/>
        </w:rPr>
        <w:t>shift</w:t>
      </w:r>
      <w:r w:rsidRPr="00EA55B7">
        <w:rPr>
          <w:color w:val="000000"/>
          <w:szCs w:val="28"/>
          <w:lang w:val="ru-RU"/>
        </w:rPr>
        <w:t>, если иное не указано в объявлениях приоритета оператора.</w:t>
      </w:r>
    </w:p>
    <w:p w14:paraId="0AEE8CF2" w14:textId="033A2D37" w:rsidR="004F0025" w:rsidRPr="00EA55B7" w:rsidRDefault="004F0025" w:rsidP="00761359">
      <w:pPr>
        <w:rPr>
          <w:lang w:val="ru-RU"/>
        </w:rPr>
      </w:pPr>
      <w:r w:rsidRPr="001D7750">
        <w:rPr>
          <w:color w:val="000000"/>
          <w:szCs w:val="28"/>
          <w:lang w:val="ru-RU"/>
        </w:rPr>
        <w:t xml:space="preserve">Исходя из результатов проделанной работы можно сделать вывод, что </w:t>
      </w:r>
      <w:proofErr w:type="spellStart"/>
      <w:r>
        <w:rPr>
          <w:color w:val="000000"/>
          <w:szCs w:val="28"/>
        </w:rPr>
        <w:t>yacc</w:t>
      </w:r>
      <w:proofErr w:type="spellEnd"/>
      <w:r w:rsidRPr="001D7750">
        <w:rPr>
          <w:color w:val="000000"/>
          <w:szCs w:val="28"/>
          <w:lang w:val="ru-RU"/>
        </w:rPr>
        <w:t xml:space="preserve"> и </w:t>
      </w:r>
      <w:r w:rsidR="0086351A">
        <w:rPr>
          <w:color w:val="000000"/>
          <w:szCs w:val="28"/>
        </w:rPr>
        <w:t>f</w:t>
      </w:r>
      <w:r>
        <w:rPr>
          <w:color w:val="000000"/>
          <w:szCs w:val="28"/>
        </w:rPr>
        <w:t>lex</w:t>
      </w:r>
      <w:r w:rsidRPr="001D7750">
        <w:rPr>
          <w:color w:val="000000"/>
          <w:szCs w:val="28"/>
          <w:lang w:val="ru-RU"/>
        </w:rPr>
        <w:t xml:space="preserve"> подходят для создания качественных распознавателей синтаксически простых языков, таких как язык </w:t>
      </w:r>
      <w:r>
        <w:rPr>
          <w:color w:val="000000"/>
          <w:szCs w:val="28"/>
        </w:rPr>
        <w:t>make</w:t>
      </w:r>
      <w:r w:rsidRPr="001D7750">
        <w:rPr>
          <w:color w:val="000000"/>
          <w:szCs w:val="28"/>
          <w:lang w:val="ru-RU"/>
        </w:rPr>
        <w:t xml:space="preserve">. </w:t>
      </w:r>
      <w:r w:rsidRPr="00EA55B7">
        <w:rPr>
          <w:color w:val="000000"/>
          <w:szCs w:val="28"/>
          <w:lang w:val="ru-RU"/>
        </w:rPr>
        <w:t>Однако, нельзя однозначно утверждать пригодность вышеупомянутых средств в применении к более сложным языкам.</w:t>
      </w:r>
    </w:p>
    <w:p w14:paraId="22B68BA5" w14:textId="37CEB023" w:rsidR="0093549C" w:rsidRPr="004F0025" w:rsidRDefault="0093549C" w:rsidP="00761359">
      <w:pPr>
        <w:rPr>
          <w:lang w:val="ru-RU"/>
        </w:rPr>
      </w:pPr>
    </w:p>
    <w:sectPr w:rsidR="0093549C" w:rsidRPr="004F0025" w:rsidSect="00AA25E1">
      <w:footerReference w:type="default" r:id="rId13"/>
      <w:pgSz w:w="11900" w:h="16840"/>
      <w:pgMar w:top="1134" w:right="567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0A11" w14:textId="77777777" w:rsidR="002D3A8F" w:rsidRPr="00D60F71" w:rsidRDefault="002D3A8F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6E3B367" w14:textId="77777777" w:rsidR="002D3A8F" w:rsidRPr="00D60F71" w:rsidRDefault="002D3A8F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0796857"/>
      <w:docPartObj>
        <w:docPartGallery w:val="Page Numbers (Bottom of Page)"/>
        <w:docPartUnique/>
      </w:docPartObj>
    </w:sdtPr>
    <w:sdtContent>
      <w:p w14:paraId="3EC11418" w14:textId="6898C410" w:rsidR="00AA25E1" w:rsidRDefault="00AA25E1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09355" w14:textId="77777777" w:rsidR="00AA25E1" w:rsidRDefault="00AA25E1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9584" w14:textId="77777777" w:rsidR="002D3A8F" w:rsidRPr="00D60F71" w:rsidRDefault="002D3A8F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7275C34" w14:textId="77777777" w:rsidR="002D3A8F" w:rsidRPr="00D60F71" w:rsidRDefault="002D3A8F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57383C"/>
    <w:multiLevelType w:val="multilevel"/>
    <w:tmpl w:val="2DE2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6" w15:restartNumberingAfterBreak="0">
    <w:nsid w:val="02CC7BED"/>
    <w:multiLevelType w:val="multilevel"/>
    <w:tmpl w:val="131E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425E96A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B9B6B8E"/>
    <w:multiLevelType w:val="hybridMultilevel"/>
    <w:tmpl w:val="139E067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D92686"/>
    <w:multiLevelType w:val="multilevel"/>
    <w:tmpl w:val="38ACA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A4B6738"/>
    <w:multiLevelType w:val="multilevel"/>
    <w:tmpl w:val="345ADF32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20906314"/>
    <w:multiLevelType w:val="multilevel"/>
    <w:tmpl w:val="6F544936"/>
    <w:numStyleLink w:val="22"/>
  </w:abstractNum>
  <w:abstractNum w:abstractNumId="17" w15:restartNumberingAfterBreak="0">
    <w:nsid w:val="21BD1AF6"/>
    <w:multiLevelType w:val="multilevel"/>
    <w:tmpl w:val="EE9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4051D09"/>
    <w:multiLevelType w:val="hybridMultilevel"/>
    <w:tmpl w:val="01265904"/>
    <w:lvl w:ilvl="0" w:tplc="A8B82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42E782C"/>
    <w:multiLevelType w:val="multilevel"/>
    <w:tmpl w:val="012EBB2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3AD24B9B"/>
    <w:multiLevelType w:val="multilevel"/>
    <w:tmpl w:val="699AD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7912B6"/>
    <w:multiLevelType w:val="multilevel"/>
    <w:tmpl w:val="23840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732269"/>
    <w:multiLevelType w:val="hybridMultilevel"/>
    <w:tmpl w:val="27543C5C"/>
    <w:lvl w:ilvl="0" w:tplc="EFBA3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0E39CD"/>
    <w:multiLevelType w:val="multilevel"/>
    <w:tmpl w:val="3C3A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02F37"/>
    <w:multiLevelType w:val="hybridMultilevel"/>
    <w:tmpl w:val="1700D19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58BE4752"/>
    <w:multiLevelType w:val="multilevel"/>
    <w:tmpl w:val="C99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23824"/>
    <w:multiLevelType w:val="multilevel"/>
    <w:tmpl w:val="23DAE3B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3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82F2B76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8583CB7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FAB33FC"/>
    <w:multiLevelType w:val="multilevel"/>
    <w:tmpl w:val="24DE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75981342">
    <w:abstractNumId w:val="21"/>
  </w:num>
  <w:num w:numId="2" w16cid:durableId="763040978">
    <w:abstractNumId w:val="39"/>
  </w:num>
  <w:num w:numId="3" w16cid:durableId="802192745">
    <w:abstractNumId w:val="20"/>
  </w:num>
  <w:num w:numId="4" w16cid:durableId="1855341496">
    <w:abstractNumId w:val="1"/>
  </w:num>
  <w:num w:numId="5" w16cid:durableId="1415081565">
    <w:abstractNumId w:val="40"/>
  </w:num>
  <w:num w:numId="6" w16cid:durableId="3096471">
    <w:abstractNumId w:val="30"/>
  </w:num>
  <w:num w:numId="7" w16cid:durableId="507448595">
    <w:abstractNumId w:val="8"/>
  </w:num>
  <w:num w:numId="8" w16cid:durableId="438836672">
    <w:abstractNumId w:val="18"/>
  </w:num>
  <w:num w:numId="9" w16cid:durableId="1308051992">
    <w:abstractNumId w:val="14"/>
  </w:num>
  <w:num w:numId="10" w16cid:durableId="821852191">
    <w:abstractNumId w:val="32"/>
  </w:num>
  <w:num w:numId="11" w16cid:durableId="1520194308">
    <w:abstractNumId w:val="7"/>
  </w:num>
  <w:num w:numId="12" w16cid:durableId="1368065133">
    <w:abstractNumId w:val="34"/>
  </w:num>
  <w:num w:numId="13" w16cid:durableId="187574252">
    <w:abstractNumId w:val="0"/>
  </w:num>
  <w:num w:numId="14" w16cid:durableId="25106406">
    <w:abstractNumId w:val="37"/>
  </w:num>
  <w:num w:numId="15" w16cid:durableId="402415182">
    <w:abstractNumId w:val="9"/>
  </w:num>
  <w:num w:numId="16" w16cid:durableId="1100443105">
    <w:abstractNumId w:val="23"/>
  </w:num>
  <w:num w:numId="17" w16cid:durableId="2033874847">
    <w:abstractNumId w:val="16"/>
  </w:num>
  <w:num w:numId="18" w16cid:durableId="262148781">
    <w:abstractNumId w:val="12"/>
  </w:num>
  <w:num w:numId="19" w16cid:durableId="1114521634">
    <w:abstractNumId w:val="33"/>
  </w:num>
  <w:num w:numId="20" w16cid:durableId="1738014774">
    <w:abstractNumId w:val="3"/>
  </w:num>
  <w:num w:numId="21" w16cid:durableId="758716057">
    <w:abstractNumId w:val="4"/>
  </w:num>
  <w:num w:numId="22" w16cid:durableId="629628441">
    <w:abstractNumId w:val="24"/>
  </w:num>
  <w:num w:numId="23" w16cid:durableId="1421751916">
    <w:abstractNumId w:val="15"/>
  </w:num>
  <w:num w:numId="24" w16cid:durableId="2048262279">
    <w:abstractNumId w:val="10"/>
  </w:num>
  <w:num w:numId="25" w16cid:durableId="335234240">
    <w:abstractNumId w:val="22"/>
  </w:num>
  <w:num w:numId="26" w16cid:durableId="1310017031">
    <w:abstractNumId w:val="32"/>
    <w:lvlOverride w:ilvl="0">
      <w:startOverride w:val="1"/>
    </w:lvlOverride>
  </w:num>
  <w:num w:numId="27" w16cid:durableId="1255282608">
    <w:abstractNumId w:val="27"/>
  </w:num>
  <w:num w:numId="28" w16cid:durableId="1020815828">
    <w:abstractNumId w:val="36"/>
  </w:num>
  <w:num w:numId="29" w16cid:durableId="64300699">
    <w:abstractNumId w:val="35"/>
  </w:num>
  <w:num w:numId="30" w16cid:durableId="527570851">
    <w:abstractNumId w:val="13"/>
  </w:num>
  <w:num w:numId="31" w16cid:durableId="164252718">
    <w:abstractNumId w:val="5"/>
  </w:num>
  <w:num w:numId="32" w16cid:durableId="286861309">
    <w:abstractNumId w:val="19"/>
  </w:num>
  <w:num w:numId="33" w16cid:durableId="1742630209">
    <w:abstractNumId w:val="7"/>
    <w:lvlOverride w:ilvl="0">
      <w:startOverride w:val="1"/>
    </w:lvlOverride>
  </w:num>
  <w:num w:numId="34" w16cid:durableId="1137843828">
    <w:abstractNumId w:val="32"/>
    <w:lvlOverride w:ilvl="0">
      <w:startOverride w:val="1"/>
    </w:lvlOverride>
  </w:num>
  <w:num w:numId="35" w16cid:durableId="202446811">
    <w:abstractNumId w:val="32"/>
    <w:lvlOverride w:ilvl="0">
      <w:startOverride w:val="1"/>
    </w:lvlOverride>
  </w:num>
  <w:num w:numId="36" w16cid:durableId="2063553499">
    <w:abstractNumId w:val="18"/>
  </w:num>
  <w:num w:numId="37" w16cid:durableId="2147315580">
    <w:abstractNumId w:val="7"/>
    <w:lvlOverride w:ilvl="0">
      <w:startOverride w:val="1"/>
    </w:lvlOverride>
  </w:num>
  <w:num w:numId="38" w16cid:durableId="248732193">
    <w:abstractNumId w:val="34"/>
    <w:lvlOverride w:ilvl="0">
      <w:startOverride w:val="1"/>
    </w:lvlOverride>
  </w:num>
  <w:num w:numId="39" w16cid:durableId="6499468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76606859">
    <w:abstractNumId w:val="29"/>
  </w:num>
  <w:num w:numId="41" w16cid:durableId="675695481">
    <w:abstractNumId w:val="17"/>
  </w:num>
  <w:num w:numId="42" w16cid:durableId="617418442">
    <w:abstractNumId w:val="38"/>
  </w:num>
  <w:num w:numId="43" w16cid:durableId="55201991">
    <w:abstractNumId w:val="28"/>
  </w:num>
  <w:num w:numId="44" w16cid:durableId="558636251">
    <w:abstractNumId w:val="11"/>
    <w:lvlOverride w:ilvl="0">
      <w:lvl w:ilvl="0">
        <w:numFmt w:val="decimal"/>
        <w:lvlText w:val="%1."/>
        <w:lvlJc w:val="left"/>
      </w:lvl>
    </w:lvlOverride>
  </w:num>
  <w:num w:numId="45" w16cid:durableId="439448891">
    <w:abstractNumId w:val="6"/>
  </w:num>
  <w:num w:numId="46" w16cid:durableId="866866721">
    <w:abstractNumId w:val="26"/>
    <w:lvlOverride w:ilvl="0">
      <w:lvl w:ilvl="0">
        <w:numFmt w:val="decimal"/>
        <w:lvlText w:val="%1."/>
        <w:lvlJc w:val="left"/>
      </w:lvl>
    </w:lvlOverride>
  </w:num>
  <w:num w:numId="47" w16cid:durableId="1379209127">
    <w:abstractNumId w:val="25"/>
    <w:lvlOverride w:ilvl="0">
      <w:lvl w:ilvl="0">
        <w:numFmt w:val="decimal"/>
        <w:lvlText w:val="%1."/>
        <w:lvlJc w:val="left"/>
      </w:lvl>
    </w:lvlOverride>
  </w:num>
  <w:num w:numId="48" w16cid:durableId="1819371164">
    <w:abstractNumId w:val="31"/>
  </w:num>
  <w:num w:numId="49" w16cid:durableId="113220933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7"/>
    <w:rsid w:val="000020C4"/>
    <w:rsid w:val="00011E04"/>
    <w:rsid w:val="000151E9"/>
    <w:rsid w:val="000203A5"/>
    <w:rsid w:val="000237C0"/>
    <w:rsid w:val="00032F6E"/>
    <w:rsid w:val="0003438D"/>
    <w:rsid w:val="00035C4C"/>
    <w:rsid w:val="00037ABA"/>
    <w:rsid w:val="00043F98"/>
    <w:rsid w:val="0006172D"/>
    <w:rsid w:val="000644D9"/>
    <w:rsid w:val="0006657E"/>
    <w:rsid w:val="000676DD"/>
    <w:rsid w:val="00076310"/>
    <w:rsid w:val="00081A52"/>
    <w:rsid w:val="00090579"/>
    <w:rsid w:val="000910D4"/>
    <w:rsid w:val="0009343B"/>
    <w:rsid w:val="000B1F41"/>
    <w:rsid w:val="000B7C42"/>
    <w:rsid w:val="000C45A5"/>
    <w:rsid w:val="000C7C87"/>
    <w:rsid w:val="000D3DC7"/>
    <w:rsid w:val="000E2692"/>
    <w:rsid w:val="000E33F3"/>
    <w:rsid w:val="000E3FB7"/>
    <w:rsid w:val="000E58CD"/>
    <w:rsid w:val="000F3B88"/>
    <w:rsid w:val="001134A1"/>
    <w:rsid w:val="001354F8"/>
    <w:rsid w:val="00151BEC"/>
    <w:rsid w:val="00155E5A"/>
    <w:rsid w:val="00162375"/>
    <w:rsid w:val="00162E63"/>
    <w:rsid w:val="0016667A"/>
    <w:rsid w:val="00171CF3"/>
    <w:rsid w:val="00183FB0"/>
    <w:rsid w:val="001868DA"/>
    <w:rsid w:val="0019437A"/>
    <w:rsid w:val="00197A0A"/>
    <w:rsid w:val="001A0606"/>
    <w:rsid w:val="001A2ED7"/>
    <w:rsid w:val="001B0A98"/>
    <w:rsid w:val="001B1B03"/>
    <w:rsid w:val="001B32F7"/>
    <w:rsid w:val="001B6C66"/>
    <w:rsid w:val="001C12CE"/>
    <w:rsid w:val="001C2164"/>
    <w:rsid w:val="001C7C66"/>
    <w:rsid w:val="001D43F1"/>
    <w:rsid w:val="001D4F1B"/>
    <w:rsid w:val="001D60E1"/>
    <w:rsid w:val="001D7750"/>
    <w:rsid w:val="001E606F"/>
    <w:rsid w:val="001E6E38"/>
    <w:rsid w:val="001E7FF5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523D2"/>
    <w:rsid w:val="0025334A"/>
    <w:rsid w:val="00253D11"/>
    <w:rsid w:val="002600A4"/>
    <w:rsid w:val="002A033C"/>
    <w:rsid w:val="002A23BC"/>
    <w:rsid w:val="002A4AB9"/>
    <w:rsid w:val="002B182F"/>
    <w:rsid w:val="002B7349"/>
    <w:rsid w:val="002C21F5"/>
    <w:rsid w:val="002D1672"/>
    <w:rsid w:val="002D1E04"/>
    <w:rsid w:val="002D3A8F"/>
    <w:rsid w:val="002D5C58"/>
    <w:rsid w:val="002D6995"/>
    <w:rsid w:val="002E373A"/>
    <w:rsid w:val="00302333"/>
    <w:rsid w:val="00305C98"/>
    <w:rsid w:val="00307D9A"/>
    <w:rsid w:val="00310C16"/>
    <w:rsid w:val="00312B77"/>
    <w:rsid w:val="0032415E"/>
    <w:rsid w:val="00324EC7"/>
    <w:rsid w:val="003270F1"/>
    <w:rsid w:val="00327A23"/>
    <w:rsid w:val="00342811"/>
    <w:rsid w:val="00364BC7"/>
    <w:rsid w:val="00366F52"/>
    <w:rsid w:val="00367AEF"/>
    <w:rsid w:val="00371DC8"/>
    <w:rsid w:val="003736A8"/>
    <w:rsid w:val="00374855"/>
    <w:rsid w:val="003757D7"/>
    <w:rsid w:val="00376416"/>
    <w:rsid w:val="0037774C"/>
    <w:rsid w:val="00380F74"/>
    <w:rsid w:val="00384B65"/>
    <w:rsid w:val="00384CAB"/>
    <w:rsid w:val="00384E11"/>
    <w:rsid w:val="00384ECC"/>
    <w:rsid w:val="00395E78"/>
    <w:rsid w:val="003A687C"/>
    <w:rsid w:val="003A7090"/>
    <w:rsid w:val="003B2153"/>
    <w:rsid w:val="003B2980"/>
    <w:rsid w:val="003B46EF"/>
    <w:rsid w:val="003B5352"/>
    <w:rsid w:val="003B58A3"/>
    <w:rsid w:val="003B7418"/>
    <w:rsid w:val="003D3998"/>
    <w:rsid w:val="003E0352"/>
    <w:rsid w:val="003E225F"/>
    <w:rsid w:val="003E3FE9"/>
    <w:rsid w:val="003E4132"/>
    <w:rsid w:val="003F0A55"/>
    <w:rsid w:val="003F7172"/>
    <w:rsid w:val="00401F55"/>
    <w:rsid w:val="0040671E"/>
    <w:rsid w:val="00407810"/>
    <w:rsid w:val="004107BE"/>
    <w:rsid w:val="00411A9A"/>
    <w:rsid w:val="004126E6"/>
    <w:rsid w:val="004156CB"/>
    <w:rsid w:val="00425324"/>
    <w:rsid w:val="00430F2B"/>
    <w:rsid w:val="00444369"/>
    <w:rsid w:val="0044519E"/>
    <w:rsid w:val="00445B5C"/>
    <w:rsid w:val="0045647C"/>
    <w:rsid w:val="00460CAE"/>
    <w:rsid w:val="00475C3D"/>
    <w:rsid w:val="004834AE"/>
    <w:rsid w:val="00491926"/>
    <w:rsid w:val="0049599A"/>
    <w:rsid w:val="00497F6F"/>
    <w:rsid w:val="004A1ED9"/>
    <w:rsid w:val="004A2EA0"/>
    <w:rsid w:val="004A5CE7"/>
    <w:rsid w:val="004B03B2"/>
    <w:rsid w:val="004B37E8"/>
    <w:rsid w:val="004B5CD2"/>
    <w:rsid w:val="004B6C68"/>
    <w:rsid w:val="004D13C4"/>
    <w:rsid w:val="004D2189"/>
    <w:rsid w:val="004F0025"/>
    <w:rsid w:val="004F2A89"/>
    <w:rsid w:val="004F7F88"/>
    <w:rsid w:val="00503918"/>
    <w:rsid w:val="005133A2"/>
    <w:rsid w:val="00516DFF"/>
    <w:rsid w:val="005230EC"/>
    <w:rsid w:val="00524236"/>
    <w:rsid w:val="00532FFA"/>
    <w:rsid w:val="005337C5"/>
    <w:rsid w:val="00533DF9"/>
    <w:rsid w:val="00534467"/>
    <w:rsid w:val="00535B7C"/>
    <w:rsid w:val="00543F39"/>
    <w:rsid w:val="00544F2D"/>
    <w:rsid w:val="00546DE0"/>
    <w:rsid w:val="00556B34"/>
    <w:rsid w:val="00557681"/>
    <w:rsid w:val="005642CF"/>
    <w:rsid w:val="0056562A"/>
    <w:rsid w:val="005668D6"/>
    <w:rsid w:val="0058029F"/>
    <w:rsid w:val="005814B6"/>
    <w:rsid w:val="0059551C"/>
    <w:rsid w:val="005971E8"/>
    <w:rsid w:val="005A00E2"/>
    <w:rsid w:val="005A06D4"/>
    <w:rsid w:val="005B22CC"/>
    <w:rsid w:val="005B380D"/>
    <w:rsid w:val="005C2885"/>
    <w:rsid w:val="005D08EA"/>
    <w:rsid w:val="005D2800"/>
    <w:rsid w:val="005D78FA"/>
    <w:rsid w:val="005E0418"/>
    <w:rsid w:val="005E4F2A"/>
    <w:rsid w:val="005F26C1"/>
    <w:rsid w:val="005F4468"/>
    <w:rsid w:val="00610212"/>
    <w:rsid w:val="00626302"/>
    <w:rsid w:val="00626ABF"/>
    <w:rsid w:val="00643625"/>
    <w:rsid w:val="00655C38"/>
    <w:rsid w:val="00656079"/>
    <w:rsid w:val="006701DB"/>
    <w:rsid w:val="00674524"/>
    <w:rsid w:val="00680E6C"/>
    <w:rsid w:val="00684D83"/>
    <w:rsid w:val="00693A8C"/>
    <w:rsid w:val="00697282"/>
    <w:rsid w:val="006A7EC0"/>
    <w:rsid w:val="006B2CE4"/>
    <w:rsid w:val="006B3CE9"/>
    <w:rsid w:val="006B3E75"/>
    <w:rsid w:val="006C37DE"/>
    <w:rsid w:val="006C7214"/>
    <w:rsid w:val="006C7A54"/>
    <w:rsid w:val="006D64CC"/>
    <w:rsid w:val="006E5C1B"/>
    <w:rsid w:val="006E7B40"/>
    <w:rsid w:val="006F44AB"/>
    <w:rsid w:val="006F5F48"/>
    <w:rsid w:val="007029B2"/>
    <w:rsid w:val="00704DBE"/>
    <w:rsid w:val="0071183B"/>
    <w:rsid w:val="007158B3"/>
    <w:rsid w:val="00717014"/>
    <w:rsid w:val="00717524"/>
    <w:rsid w:val="007200CA"/>
    <w:rsid w:val="007246FB"/>
    <w:rsid w:val="00726977"/>
    <w:rsid w:val="007312DF"/>
    <w:rsid w:val="00732809"/>
    <w:rsid w:val="00745240"/>
    <w:rsid w:val="00761359"/>
    <w:rsid w:val="007617FD"/>
    <w:rsid w:val="00765310"/>
    <w:rsid w:val="007711E6"/>
    <w:rsid w:val="0078465D"/>
    <w:rsid w:val="00785C7D"/>
    <w:rsid w:val="0079217C"/>
    <w:rsid w:val="007A0402"/>
    <w:rsid w:val="007A7AF1"/>
    <w:rsid w:val="007C378E"/>
    <w:rsid w:val="007C37CD"/>
    <w:rsid w:val="007D0609"/>
    <w:rsid w:val="007D607D"/>
    <w:rsid w:val="007D74EB"/>
    <w:rsid w:val="007E15C8"/>
    <w:rsid w:val="007E19E9"/>
    <w:rsid w:val="007E73CF"/>
    <w:rsid w:val="007F69D2"/>
    <w:rsid w:val="008045D8"/>
    <w:rsid w:val="0080518E"/>
    <w:rsid w:val="00813AE2"/>
    <w:rsid w:val="00817BBF"/>
    <w:rsid w:val="008244CC"/>
    <w:rsid w:val="008302C7"/>
    <w:rsid w:val="00834306"/>
    <w:rsid w:val="00841343"/>
    <w:rsid w:val="00842C2B"/>
    <w:rsid w:val="00851164"/>
    <w:rsid w:val="00851878"/>
    <w:rsid w:val="00853432"/>
    <w:rsid w:val="0085437F"/>
    <w:rsid w:val="00854B78"/>
    <w:rsid w:val="00855E6A"/>
    <w:rsid w:val="00856000"/>
    <w:rsid w:val="00856144"/>
    <w:rsid w:val="0086351A"/>
    <w:rsid w:val="00866D60"/>
    <w:rsid w:val="00886D27"/>
    <w:rsid w:val="008A0A44"/>
    <w:rsid w:val="008A0F1B"/>
    <w:rsid w:val="008A4D54"/>
    <w:rsid w:val="008B3E43"/>
    <w:rsid w:val="008B5E65"/>
    <w:rsid w:val="008D10D5"/>
    <w:rsid w:val="008D1DA4"/>
    <w:rsid w:val="008D77FD"/>
    <w:rsid w:val="008F016A"/>
    <w:rsid w:val="008F3F8A"/>
    <w:rsid w:val="00906D84"/>
    <w:rsid w:val="00917645"/>
    <w:rsid w:val="00917D90"/>
    <w:rsid w:val="00925602"/>
    <w:rsid w:val="00933C87"/>
    <w:rsid w:val="0093477C"/>
    <w:rsid w:val="0093549C"/>
    <w:rsid w:val="00936777"/>
    <w:rsid w:val="00937D66"/>
    <w:rsid w:val="00945714"/>
    <w:rsid w:val="00952C8E"/>
    <w:rsid w:val="009542B2"/>
    <w:rsid w:val="00954A29"/>
    <w:rsid w:val="00971177"/>
    <w:rsid w:val="00975459"/>
    <w:rsid w:val="00983307"/>
    <w:rsid w:val="00985035"/>
    <w:rsid w:val="0099179B"/>
    <w:rsid w:val="009A0A6E"/>
    <w:rsid w:val="009A317D"/>
    <w:rsid w:val="009A3F8C"/>
    <w:rsid w:val="009A643D"/>
    <w:rsid w:val="009A77CB"/>
    <w:rsid w:val="009B0491"/>
    <w:rsid w:val="009B1702"/>
    <w:rsid w:val="009B6684"/>
    <w:rsid w:val="009B743E"/>
    <w:rsid w:val="009C0CF1"/>
    <w:rsid w:val="009D03C7"/>
    <w:rsid w:val="009E0807"/>
    <w:rsid w:val="009E5E43"/>
    <w:rsid w:val="009E79EF"/>
    <w:rsid w:val="009F24B3"/>
    <w:rsid w:val="009F270C"/>
    <w:rsid w:val="009F4EB9"/>
    <w:rsid w:val="009F5065"/>
    <w:rsid w:val="00A03899"/>
    <w:rsid w:val="00A10064"/>
    <w:rsid w:val="00A1432E"/>
    <w:rsid w:val="00A2101F"/>
    <w:rsid w:val="00A2111C"/>
    <w:rsid w:val="00A233A8"/>
    <w:rsid w:val="00A270A4"/>
    <w:rsid w:val="00A30A46"/>
    <w:rsid w:val="00A33FF9"/>
    <w:rsid w:val="00A36DB2"/>
    <w:rsid w:val="00A36F5F"/>
    <w:rsid w:val="00A51F02"/>
    <w:rsid w:val="00A55A75"/>
    <w:rsid w:val="00A5645C"/>
    <w:rsid w:val="00A57A72"/>
    <w:rsid w:val="00A62B24"/>
    <w:rsid w:val="00A64183"/>
    <w:rsid w:val="00A64EA5"/>
    <w:rsid w:val="00A676FA"/>
    <w:rsid w:val="00A82E5B"/>
    <w:rsid w:val="00A83C71"/>
    <w:rsid w:val="00AA01A4"/>
    <w:rsid w:val="00AA25E1"/>
    <w:rsid w:val="00AA51D8"/>
    <w:rsid w:val="00AB6E90"/>
    <w:rsid w:val="00AD03E2"/>
    <w:rsid w:val="00AD246C"/>
    <w:rsid w:val="00AD5957"/>
    <w:rsid w:val="00AD7532"/>
    <w:rsid w:val="00AE243B"/>
    <w:rsid w:val="00AE53D9"/>
    <w:rsid w:val="00AE78CB"/>
    <w:rsid w:val="00B01D83"/>
    <w:rsid w:val="00B030B5"/>
    <w:rsid w:val="00B07423"/>
    <w:rsid w:val="00B13B4B"/>
    <w:rsid w:val="00B15FDB"/>
    <w:rsid w:val="00B21CCD"/>
    <w:rsid w:val="00B23824"/>
    <w:rsid w:val="00B24965"/>
    <w:rsid w:val="00B35E6C"/>
    <w:rsid w:val="00B45E8F"/>
    <w:rsid w:val="00B46E89"/>
    <w:rsid w:val="00B518BA"/>
    <w:rsid w:val="00B80EA2"/>
    <w:rsid w:val="00B80F9E"/>
    <w:rsid w:val="00B819D1"/>
    <w:rsid w:val="00B81C50"/>
    <w:rsid w:val="00B869BE"/>
    <w:rsid w:val="00B911F2"/>
    <w:rsid w:val="00B933DB"/>
    <w:rsid w:val="00BB2297"/>
    <w:rsid w:val="00BB274C"/>
    <w:rsid w:val="00BC2338"/>
    <w:rsid w:val="00BC40B0"/>
    <w:rsid w:val="00BC694A"/>
    <w:rsid w:val="00BD1862"/>
    <w:rsid w:val="00BD1DF7"/>
    <w:rsid w:val="00BE19C9"/>
    <w:rsid w:val="00BE1C48"/>
    <w:rsid w:val="00BF5686"/>
    <w:rsid w:val="00BF5B76"/>
    <w:rsid w:val="00C1078B"/>
    <w:rsid w:val="00C12700"/>
    <w:rsid w:val="00C174D6"/>
    <w:rsid w:val="00C22C45"/>
    <w:rsid w:val="00C36F05"/>
    <w:rsid w:val="00C469D8"/>
    <w:rsid w:val="00C5031D"/>
    <w:rsid w:val="00C55C7E"/>
    <w:rsid w:val="00C57470"/>
    <w:rsid w:val="00C61D89"/>
    <w:rsid w:val="00C65E06"/>
    <w:rsid w:val="00C66DBC"/>
    <w:rsid w:val="00C705AD"/>
    <w:rsid w:val="00C739B5"/>
    <w:rsid w:val="00C7486B"/>
    <w:rsid w:val="00C77E41"/>
    <w:rsid w:val="00C85375"/>
    <w:rsid w:val="00C911FF"/>
    <w:rsid w:val="00C95102"/>
    <w:rsid w:val="00C9527D"/>
    <w:rsid w:val="00CB11FD"/>
    <w:rsid w:val="00CB1C66"/>
    <w:rsid w:val="00CB542F"/>
    <w:rsid w:val="00CB6399"/>
    <w:rsid w:val="00CC2834"/>
    <w:rsid w:val="00CC4E8D"/>
    <w:rsid w:val="00CC7612"/>
    <w:rsid w:val="00CD4E6F"/>
    <w:rsid w:val="00CD759D"/>
    <w:rsid w:val="00CE1E0B"/>
    <w:rsid w:val="00CE4009"/>
    <w:rsid w:val="00D048DE"/>
    <w:rsid w:val="00D0711F"/>
    <w:rsid w:val="00D12188"/>
    <w:rsid w:val="00D139C3"/>
    <w:rsid w:val="00D155AC"/>
    <w:rsid w:val="00D15C5C"/>
    <w:rsid w:val="00D17CB0"/>
    <w:rsid w:val="00D32446"/>
    <w:rsid w:val="00D33AC0"/>
    <w:rsid w:val="00D404AC"/>
    <w:rsid w:val="00D50CE5"/>
    <w:rsid w:val="00D5217D"/>
    <w:rsid w:val="00D579AE"/>
    <w:rsid w:val="00D60F71"/>
    <w:rsid w:val="00D76406"/>
    <w:rsid w:val="00D845D2"/>
    <w:rsid w:val="00D84F4D"/>
    <w:rsid w:val="00D86CFB"/>
    <w:rsid w:val="00DA3FD8"/>
    <w:rsid w:val="00DA5CF4"/>
    <w:rsid w:val="00DB05C3"/>
    <w:rsid w:val="00DB66C1"/>
    <w:rsid w:val="00DB7765"/>
    <w:rsid w:val="00DC75FE"/>
    <w:rsid w:val="00DD4491"/>
    <w:rsid w:val="00DE23FA"/>
    <w:rsid w:val="00DE40A4"/>
    <w:rsid w:val="00DE68A2"/>
    <w:rsid w:val="00DE68F7"/>
    <w:rsid w:val="00DF3C40"/>
    <w:rsid w:val="00E03E1B"/>
    <w:rsid w:val="00E06F76"/>
    <w:rsid w:val="00E12500"/>
    <w:rsid w:val="00E27D50"/>
    <w:rsid w:val="00E3086F"/>
    <w:rsid w:val="00E32943"/>
    <w:rsid w:val="00E419F5"/>
    <w:rsid w:val="00E41FDD"/>
    <w:rsid w:val="00E44792"/>
    <w:rsid w:val="00E558EF"/>
    <w:rsid w:val="00E65827"/>
    <w:rsid w:val="00E675B9"/>
    <w:rsid w:val="00E802CE"/>
    <w:rsid w:val="00E80FFE"/>
    <w:rsid w:val="00E82ED6"/>
    <w:rsid w:val="00E83A61"/>
    <w:rsid w:val="00E96E97"/>
    <w:rsid w:val="00EA283B"/>
    <w:rsid w:val="00EA55B7"/>
    <w:rsid w:val="00EC03D0"/>
    <w:rsid w:val="00EC1DAB"/>
    <w:rsid w:val="00EC36DF"/>
    <w:rsid w:val="00ED1F8D"/>
    <w:rsid w:val="00ED310B"/>
    <w:rsid w:val="00EF4ADA"/>
    <w:rsid w:val="00EF55C7"/>
    <w:rsid w:val="00EF636D"/>
    <w:rsid w:val="00F01F41"/>
    <w:rsid w:val="00F03722"/>
    <w:rsid w:val="00F03929"/>
    <w:rsid w:val="00F14F75"/>
    <w:rsid w:val="00F2105D"/>
    <w:rsid w:val="00F226EA"/>
    <w:rsid w:val="00F3709A"/>
    <w:rsid w:val="00F42C8C"/>
    <w:rsid w:val="00F52F00"/>
    <w:rsid w:val="00F570B7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4789"/>
    <w:rsid w:val="00F76408"/>
    <w:rsid w:val="00F85904"/>
    <w:rsid w:val="00F9028B"/>
    <w:rsid w:val="00F91730"/>
    <w:rsid w:val="00F91A1E"/>
    <w:rsid w:val="00FA0F62"/>
    <w:rsid w:val="00FB2BCF"/>
    <w:rsid w:val="00FB5D42"/>
    <w:rsid w:val="00FD118E"/>
    <w:rsid w:val="00FD498F"/>
    <w:rsid w:val="00FE1005"/>
    <w:rsid w:val="00FE528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D048DE"/>
    <w:pPr>
      <w:numPr>
        <w:numId w:val="7"/>
      </w:numPr>
      <w:tabs>
        <w:tab w:val="left" w:pos="567"/>
      </w:tabs>
      <w:spacing w:line="240" w:lineRule="auto"/>
      <w:ind w:left="0" w:firstLine="0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4A5CE7"/>
    <w:pPr>
      <w:keepNext/>
      <w:numPr>
        <w:ilvl w:val="1"/>
        <w:numId w:val="7"/>
      </w:numPr>
      <w:tabs>
        <w:tab w:val="left" w:pos="810"/>
      </w:tabs>
      <w:spacing w:line="240" w:lineRule="auto"/>
      <w:ind w:left="0" w:firstLine="0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D048DE"/>
    <w:pPr>
      <w:keepNext/>
      <w:numPr>
        <w:ilvl w:val="2"/>
        <w:numId w:val="7"/>
      </w:numPr>
      <w:tabs>
        <w:tab w:val="left" w:pos="1134"/>
        <w:tab w:val="left" w:pos="1701"/>
      </w:tabs>
      <w:spacing w:line="240" w:lineRule="auto"/>
      <w:ind w:left="0" w:firstLine="0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spacing w:line="240" w:lineRule="auto"/>
      <w:ind w:left="0"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spacing w:line="240" w:lineRule="auto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spacing w:line="240" w:lineRule="auto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761359"/>
    <w:pPr>
      <w:spacing w:line="240" w:lineRule="auto"/>
      <w:contextualSpacing/>
    </w:pPr>
    <w:rPr>
      <w:rFonts w:ascii="Courier New" w:eastAsia="Times New Roman" w:hAnsi="Courier New" w:cs="Times New Roman"/>
      <w:sz w:val="20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D048D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4A5CE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048DE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spacing w:line="240" w:lineRule="auto"/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524236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524236"/>
    <w:pPr>
      <w:numPr>
        <w:numId w:val="12"/>
      </w:numPr>
      <w:spacing w:line="240" w:lineRule="auto"/>
      <w:ind w:left="0" w:firstLine="851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styleId="afff1">
    <w:name w:val="Unresolved Mention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paragraph" w:customStyle="1" w:styleId="im-mess">
    <w:name w:val="im-mess"/>
    <w:basedOn w:val="a4"/>
    <w:rsid w:val="006D64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5"/>
    <w:rsid w:val="00C57470"/>
  </w:style>
  <w:style w:type="paragraph" w:styleId="HTML0">
    <w:name w:val="HTML Preformatted"/>
    <w:basedOn w:val="a4"/>
    <w:link w:val="HTML1"/>
    <w:uiPriority w:val="99"/>
    <w:semiHidden/>
    <w:unhideWhenUsed/>
    <w:locked/>
    <w:rsid w:val="005C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5C288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5"/>
    <w:uiPriority w:val="99"/>
    <w:semiHidden/>
    <w:unhideWhenUsed/>
    <w:locked/>
    <w:rsid w:val="005C2885"/>
    <w:rPr>
      <w:i/>
      <w:iCs/>
    </w:rPr>
  </w:style>
  <w:style w:type="character" w:styleId="afff3">
    <w:name w:val="Emphasis"/>
    <w:basedOn w:val="a5"/>
    <w:uiPriority w:val="20"/>
    <w:qFormat/>
    <w:locked/>
    <w:rsid w:val="005C2885"/>
    <w:rPr>
      <w:i/>
      <w:iCs/>
    </w:rPr>
  </w:style>
  <w:style w:type="character" w:styleId="HTML3">
    <w:name w:val="HTML Sample"/>
    <w:basedOn w:val="a5"/>
    <w:uiPriority w:val="99"/>
    <w:semiHidden/>
    <w:unhideWhenUsed/>
    <w:locked/>
    <w:rsid w:val="005C2885"/>
    <w:rPr>
      <w:rFonts w:ascii="Courier New" w:eastAsia="Times New Roman" w:hAnsi="Courier New" w:cs="Courier New"/>
    </w:rPr>
  </w:style>
  <w:style w:type="character" w:styleId="HTML4">
    <w:name w:val="HTML Code"/>
    <w:basedOn w:val="a5"/>
    <w:uiPriority w:val="99"/>
    <w:semiHidden/>
    <w:unhideWhenUsed/>
    <w:locked/>
    <w:rsid w:val="005C2885"/>
    <w:rPr>
      <w:rFonts w:ascii="Courier New" w:eastAsia="Times New Roman" w:hAnsi="Courier New" w:cs="Courier New"/>
      <w:sz w:val="20"/>
      <w:szCs w:val="20"/>
    </w:rPr>
  </w:style>
  <w:style w:type="character" w:styleId="afff4">
    <w:name w:val="Strong"/>
    <w:basedOn w:val="a5"/>
    <w:uiPriority w:val="22"/>
    <w:qFormat/>
    <w:locked/>
    <w:rsid w:val="005C2885"/>
    <w:rPr>
      <w:b/>
      <w:bCs/>
    </w:rPr>
  </w:style>
  <w:style w:type="character" w:customStyle="1" w:styleId="af4">
    <w:name w:val="Абзац списка Знак"/>
    <w:link w:val="af3"/>
    <w:uiPriority w:val="34"/>
    <w:rsid w:val="004F0025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5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609">
          <w:marLeft w:val="324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q0ZjT0QTs0RoOTwSiIlp-OHbh3CBBfx/ed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259F-F474-694A-A3DF-6E00E6D7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Шаблон_Даша.dotx</Template>
  <TotalTime>532</TotalTime>
  <Pages>16</Pages>
  <Words>2916</Words>
  <Characters>16622</Characters>
  <Application>Microsoft Office Word</Application>
  <DocSecurity>0</DocSecurity>
  <Lines>138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Попова</dc:creator>
  <cp:lastModifiedBy>Анна Кулеева</cp:lastModifiedBy>
  <cp:revision>40</cp:revision>
  <cp:lastPrinted>2020-01-22T12:44:00Z</cp:lastPrinted>
  <dcterms:created xsi:type="dcterms:W3CDTF">2020-05-24T18:32:00Z</dcterms:created>
  <dcterms:modified xsi:type="dcterms:W3CDTF">2023-09-08T18:23:00Z</dcterms:modified>
</cp:coreProperties>
</file>